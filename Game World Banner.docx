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7C051" w14:textId="767DF2EE" w:rsidR="000E649C" w:rsidRDefault="000E649C" w:rsidP="000E649C">
      <w:pPr>
        <w:pStyle w:val="Title"/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58DD933D" wp14:editId="476671E3">
            <wp:extent cx="914400" cy="914400"/>
            <wp:effectExtent l="0" t="0" r="0" b="0"/>
            <wp:docPr id="1" name="Graphic 1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withgear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9C">
        <w:rPr>
          <w:sz w:val="96"/>
          <w:szCs w:val="96"/>
        </w:rPr>
        <w:t>Game World</w:t>
      </w:r>
    </w:p>
    <w:p w14:paraId="111A7711" w14:textId="536A5375" w:rsidR="000E649C" w:rsidRPr="000E649C" w:rsidRDefault="000E649C" w:rsidP="000E649C">
      <w:pPr>
        <w:pStyle w:val="Title"/>
        <w:jc w:val="center"/>
        <w:rPr>
          <w:sz w:val="44"/>
          <w:szCs w:val="44"/>
        </w:rPr>
      </w:pPr>
      <w:r w:rsidRPr="000E649C">
        <w:rPr>
          <w:sz w:val="40"/>
          <w:szCs w:val="40"/>
        </w:rPr>
        <w:t>Develop a website which can host games which are educational as well as fun.</w:t>
      </w:r>
    </w:p>
    <w:p w14:paraId="60BE9C33" w14:textId="2644A201" w:rsidR="000A0F9B" w:rsidRDefault="000E649C" w:rsidP="000E649C">
      <w:r w:rsidRPr="000E649C">
        <w:rPr>
          <w:rFonts w:ascii="Constantia" w:eastAsia="Constantia" w:hAnsi="Constantia" w:cs="Times New Roman"/>
          <w:noProof/>
          <w:color w:val="595959"/>
          <w:lang w:eastAsia="en-US"/>
        </w:rPr>
        <w:drawing>
          <wp:anchor distT="0" distB="0" distL="114300" distR="114300" simplePos="0" relativeHeight="251659264" behindDoc="0" locked="0" layoutInCell="1" allowOverlap="1" wp14:anchorId="03340938" wp14:editId="47AD1368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587240" cy="3627120"/>
            <wp:effectExtent l="171450" t="171450" r="232410" b="220980"/>
            <wp:wrapThrough wrapText="bothSides">
              <wp:wrapPolygon edited="0">
                <wp:start x="-807" y="-1021"/>
                <wp:lineTo x="-718" y="22803"/>
                <wp:lineTo x="22605" y="22803"/>
                <wp:lineTo x="22605" y="-1021"/>
                <wp:lineTo x="-807" y="-1021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6271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                                       </w:t>
      </w:r>
    </w:p>
    <w:p w14:paraId="3207C17A" w14:textId="6E96393D" w:rsidR="000E649C" w:rsidRDefault="000E649C" w:rsidP="000E649C"/>
    <w:p w14:paraId="141EC3C9" w14:textId="2EF77ECF" w:rsidR="000E649C" w:rsidRDefault="000E649C" w:rsidP="000E649C"/>
    <w:p w14:paraId="56B59F41" w14:textId="10AB5210" w:rsidR="000E649C" w:rsidRDefault="000E649C" w:rsidP="000E649C"/>
    <w:p w14:paraId="1777F44D" w14:textId="6FE3E232" w:rsidR="000E649C" w:rsidRDefault="000E649C" w:rsidP="000E649C"/>
    <w:p w14:paraId="14698929" w14:textId="2FBF9A13" w:rsidR="000E649C" w:rsidRDefault="000E649C" w:rsidP="000E649C"/>
    <w:p w14:paraId="64869CDF" w14:textId="1B3D0C47" w:rsidR="000E649C" w:rsidRDefault="000E649C" w:rsidP="000E649C"/>
    <w:p w14:paraId="100CBD8A" w14:textId="53CFFE05" w:rsidR="000E649C" w:rsidRDefault="000E649C" w:rsidP="000E649C"/>
    <w:p w14:paraId="6D50EA11" w14:textId="54308FBA" w:rsidR="000E649C" w:rsidRDefault="000E649C" w:rsidP="000E649C"/>
    <w:p w14:paraId="6606AEA8" w14:textId="296745F0" w:rsidR="000E649C" w:rsidRDefault="000E649C" w:rsidP="000E649C"/>
    <w:p w14:paraId="79F2D908" w14:textId="747D07BB" w:rsidR="000E649C" w:rsidRDefault="000E649C" w:rsidP="000E649C"/>
    <w:p w14:paraId="7B9E8CA3" w14:textId="0C86453A" w:rsidR="000E649C" w:rsidRDefault="000E649C" w:rsidP="000E649C"/>
    <w:p w14:paraId="161A66DD" w14:textId="0DE8E6E2" w:rsidR="000E649C" w:rsidRDefault="000E649C" w:rsidP="000E649C"/>
    <w:p w14:paraId="39C324A5" w14:textId="7019FF11" w:rsidR="000E649C" w:rsidRDefault="000E649C" w:rsidP="000E64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B177A" wp14:editId="3A535432">
                <wp:simplePos x="0" y="0"/>
                <wp:positionH relativeFrom="column">
                  <wp:posOffset>1165860</wp:posOffset>
                </wp:positionH>
                <wp:positionV relativeFrom="paragraph">
                  <wp:posOffset>138430</wp:posOffset>
                </wp:positionV>
                <wp:extent cx="3398520" cy="441960"/>
                <wp:effectExtent l="0" t="0" r="1143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441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04D65" w14:textId="23367718" w:rsidR="000E649C" w:rsidRPr="000E649C" w:rsidRDefault="000E649C" w:rsidP="000E649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0E649C">
                              <w:rPr>
                                <w:sz w:val="32"/>
                                <w:szCs w:val="32"/>
                                <w:lang w:val="en-IN"/>
                              </w:rPr>
                              <w:t>Functionalities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B177A" id="Rectangle: Rounded Corners 2" o:spid="_x0000_s1026" style="position:absolute;margin-left:91.8pt;margin-top:10.9pt;width:267.6pt;height:3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" fillcolor="#a53010 [3204]" strokecolor="#521708 [1604]" strokeweight="1.25pt">
                <v:stroke endcap="round"/>
                <v:textbox>
                  <w:txbxContent>
                    <w:p w14:paraId="2CC04D65" w14:textId="23367718" w:rsidR="000E649C" w:rsidRPr="000E649C" w:rsidRDefault="000E649C" w:rsidP="000E649C">
                      <w:pPr>
                        <w:jc w:val="center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0E649C">
                        <w:rPr>
                          <w:sz w:val="32"/>
                          <w:szCs w:val="32"/>
                          <w:lang w:val="en-IN"/>
                        </w:rPr>
                        <w:t>Functionalities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68E119" w14:textId="44CEE2E0" w:rsidR="000E649C" w:rsidRDefault="007F2288" w:rsidP="000E649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291CD" wp14:editId="335D03CE">
                <wp:simplePos x="0" y="0"/>
                <wp:positionH relativeFrom="page">
                  <wp:posOffset>-335280</wp:posOffset>
                </wp:positionH>
                <wp:positionV relativeFrom="paragraph">
                  <wp:posOffset>2590800</wp:posOffset>
                </wp:positionV>
                <wp:extent cx="8145780" cy="3124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57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ED9FF" w14:textId="0DDCD874" w:rsidR="007F2288" w:rsidRPr="007F2288" w:rsidRDefault="007F2288" w:rsidP="007F2288">
                            <w:pPr>
                              <w:jc w:val="center"/>
                              <w:rPr>
                                <w:color w:val="0070C0"/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Made by Group E -Sawan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P</w:t>
                            </w:r>
                            <w:r w:rsidR="000F6920">
                              <w:rPr>
                                <w:lang w:val="en-IN"/>
                              </w:rPr>
                              <w:t>.</w:t>
                            </w:r>
                            <w:r>
                              <w:rPr>
                                <w:lang w:val="en-IN"/>
                              </w:rPr>
                              <w:t>,Esha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G</w:t>
                            </w:r>
                            <w:r w:rsidR="000F6920">
                              <w:rPr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291CD" id="Rectangle 16" o:spid="_x0000_s1027" style="position:absolute;margin-left:-26.4pt;margin-top:204pt;width:641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" fillcolor="#a53010 [3204]" strokecolor="#521708 [1604]" strokeweight="1.25pt">
                <v:stroke endcap="round"/>
                <v:textbox>
                  <w:txbxContent>
                    <w:p w14:paraId="463ED9FF" w14:textId="0DDCD874" w:rsidR="007F2288" w:rsidRPr="007F2288" w:rsidRDefault="007F2288" w:rsidP="007F2288">
                      <w:pPr>
                        <w:jc w:val="center"/>
                        <w:rPr>
                          <w:color w:val="0070C0"/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Made by Group E -Sawan </w:t>
                      </w:r>
                      <w:proofErr w:type="gramStart"/>
                      <w:r>
                        <w:rPr>
                          <w:lang w:val="en-IN"/>
                        </w:rPr>
                        <w:t>P</w:t>
                      </w:r>
                      <w:r w:rsidR="000F6920">
                        <w:rPr>
                          <w:lang w:val="en-IN"/>
                        </w:rPr>
                        <w:t>.</w:t>
                      </w:r>
                      <w:r>
                        <w:rPr>
                          <w:lang w:val="en-IN"/>
                        </w:rPr>
                        <w:t>,Esha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G</w:t>
                      </w:r>
                      <w:r w:rsidR="000F6920">
                        <w:rPr>
                          <w:lang w:val="en-IN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BD1BAF" wp14:editId="3D36222E">
                <wp:simplePos x="0" y="0"/>
                <wp:positionH relativeFrom="column">
                  <wp:posOffset>2887980</wp:posOffset>
                </wp:positionH>
                <wp:positionV relativeFrom="paragraph">
                  <wp:posOffset>274320</wp:posOffset>
                </wp:positionV>
                <wp:extent cx="7620" cy="167640"/>
                <wp:effectExtent l="7620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95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7.4pt;margin-top:21.6pt;width:.6pt;height:1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" strokecolor="#932a0e [288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26785C" wp14:editId="66A633FE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990600" cy="91440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1A82" id="Straight Arrow Connector 13" o:spid="_x0000_s1026" type="#_x0000_t32" style="position:absolute;margin-left:26.8pt;margin-top:35.4pt;width:78pt;height:1in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" strokecolor="#932a0e [2884]">
                <v:stroke endarrow="block" endcap="round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49491C" wp14:editId="30557900">
                <wp:simplePos x="0" y="0"/>
                <wp:positionH relativeFrom="column">
                  <wp:posOffset>708660</wp:posOffset>
                </wp:positionH>
                <wp:positionV relativeFrom="paragraph">
                  <wp:posOffset>434340</wp:posOffset>
                </wp:positionV>
                <wp:extent cx="4168140" cy="15240"/>
                <wp:effectExtent l="0" t="0" r="2286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8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EC5FC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34.2pt" to="384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" strokecolor="#932a0e [2884]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3FDD2" wp14:editId="63288091">
                <wp:simplePos x="0" y="0"/>
                <wp:positionH relativeFrom="column">
                  <wp:posOffset>3779520</wp:posOffset>
                </wp:positionH>
                <wp:positionV relativeFrom="paragraph">
                  <wp:posOffset>449580</wp:posOffset>
                </wp:positionV>
                <wp:extent cx="594360" cy="883920"/>
                <wp:effectExtent l="0" t="0" r="7239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883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B950C" id="Straight Arrow Connector 9" o:spid="_x0000_s1026" type="#_x0000_t32" style="position:absolute;margin-left:297.6pt;margin-top:35.4pt;width:46.8pt;height:6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" strokecolor="#932a0e [288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1664D" wp14:editId="3BD6A372">
                <wp:simplePos x="0" y="0"/>
                <wp:positionH relativeFrom="column">
                  <wp:posOffset>2628900</wp:posOffset>
                </wp:positionH>
                <wp:positionV relativeFrom="paragraph">
                  <wp:posOffset>441960</wp:posOffset>
                </wp:positionV>
                <wp:extent cx="373380" cy="838200"/>
                <wp:effectExtent l="0" t="0" r="6477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7E45" id="Straight Arrow Connector 7" o:spid="_x0000_s1026" type="#_x0000_t32" style="position:absolute;margin-left:207pt;margin-top:34.8pt;width:29.4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" strokecolor="#932a0e [288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E0C579" wp14:editId="34DA0908">
                <wp:simplePos x="0" y="0"/>
                <wp:positionH relativeFrom="column">
                  <wp:posOffset>251460</wp:posOffset>
                </wp:positionH>
                <wp:positionV relativeFrom="paragraph">
                  <wp:posOffset>434340</wp:posOffset>
                </wp:positionV>
                <wp:extent cx="449580" cy="685800"/>
                <wp:effectExtent l="38100" t="0" r="2667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7E9D" id="Straight Arrow Connector 3" o:spid="_x0000_s1026" type="#_x0000_t32" style="position:absolute;margin-left:19.8pt;margin-top:34.2pt;width:35.4pt;height:5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" strokecolor="#932a0e [288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818A8" wp14:editId="1D50E798">
                <wp:simplePos x="0" y="0"/>
                <wp:positionH relativeFrom="column">
                  <wp:posOffset>1615440</wp:posOffset>
                </wp:positionH>
                <wp:positionV relativeFrom="paragraph">
                  <wp:posOffset>449580</wp:posOffset>
                </wp:positionV>
                <wp:extent cx="68580" cy="784860"/>
                <wp:effectExtent l="57150" t="0" r="2667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C89E" id="Straight Arrow Connector 5" o:spid="_x0000_s1026" type="#_x0000_t32" style="position:absolute;margin-left:127.2pt;margin-top:35.4pt;width:5.4pt;height:61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" strokecolor="#932a0e [2884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B92C9D" wp14:editId="6089307F">
                <wp:simplePos x="0" y="0"/>
                <wp:positionH relativeFrom="column">
                  <wp:posOffset>5318760</wp:posOffset>
                </wp:positionH>
                <wp:positionV relativeFrom="paragraph">
                  <wp:posOffset>1363980</wp:posOffset>
                </wp:positionV>
                <wp:extent cx="1318260" cy="1066800"/>
                <wp:effectExtent l="0" t="0" r="1524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95ECA" w14:textId="77B3FD89" w:rsidR="007F2288" w:rsidRPr="007F2288" w:rsidRDefault="007F2288" w:rsidP="007F22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92C9D" id="Oval 11" o:spid="_x0000_s1028" style="position:absolute;margin-left:418.8pt;margin-top:107.4pt;width:103.8pt;height:8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" fillcolor="#a53010 [3204]" strokecolor="#521708 [1604]" strokeweight="1.25pt">
                <v:stroke endcap="round"/>
                <v:textbox>
                  <w:txbxContent>
                    <w:p w14:paraId="77995ECA" w14:textId="77B3FD89" w:rsidR="007F2288" w:rsidRPr="007F2288" w:rsidRDefault="007F2288" w:rsidP="007F22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7AFFB" wp14:editId="53788E96">
                <wp:simplePos x="0" y="0"/>
                <wp:positionH relativeFrom="column">
                  <wp:posOffset>3771900</wp:posOffset>
                </wp:positionH>
                <wp:positionV relativeFrom="paragraph">
                  <wp:posOffset>1341120</wp:posOffset>
                </wp:positionV>
                <wp:extent cx="1440180" cy="1112520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1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66497" w14:textId="38B0A356" w:rsidR="007F2288" w:rsidRPr="007F2288" w:rsidRDefault="007F2288" w:rsidP="007F22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Check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7AFFB" id="Oval 10" o:spid="_x0000_s1029" style="position:absolute;margin-left:297pt;margin-top:105.6pt;width:113.4pt;height:8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" fillcolor="#a53010 [3204]" strokecolor="#521708 [1604]" strokeweight="1.25pt">
                <v:stroke endcap="round"/>
                <v:textbox>
                  <w:txbxContent>
                    <w:p w14:paraId="67466497" w14:textId="38B0A356" w:rsidR="007F2288" w:rsidRPr="007F2288" w:rsidRDefault="007F2288" w:rsidP="007F22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Check Result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C3224D" wp14:editId="5C1BB235">
                <wp:simplePos x="0" y="0"/>
                <wp:positionH relativeFrom="column">
                  <wp:posOffset>2301240</wp:posOffset>
                </wp:positionH>
                <wp:positionV relativeFrom="paragraph">
                  <wp:posOffset>1280160</wp:posOffset>
                </wp:positionV>
                <wp:extent cx="1402080" cy="1097280"/>
                <wp:effectExtent l="0" t="0" r="2667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1F7A" w14:textId="5327E2E8" w:rsidR="007F2288" w:rsidRPr="007F2288" w:rsidRDefault="007F2288" w:rsidP="007F228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 &amp; play Quizzes and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C3224D" id="Oval 8" o:spid="_x0000_s1030" style="position:absolute;margin-left:181.2pt;margin-top:100.8pt;width:110.4pt;height:8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" fillcolor="#a53010 [3204]" strokecolor="#521708 [1604]" strokeweight="1.25pt">
                <v:stroke endcap="round"/>
                <v:textbox>
                  <w:txbxContent>
                    <w:p w14:paraId="36231F7A" w14:textId="5327E2E8" w:rsidR="007F2288" w:rsidRPr="007F2288" w:rsidRDefault="007F2288" w:rsidP="007F228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 &amp; play Quizzes and Games</w:t>
                      </w:r>
                    </w:p>
                  </w:txbxContent>
                </v:textbox>
              </v:oval>
            </w:pict>
          </mc:Fallback>
        </mc:AlternateContent>
      </w:r>
      <w:r w:rsidR="000E64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3005D" wp14:editId="7F84B41B">
                <wp:simplePos x="0" y="0"/>
                <wp:positionH relativeFrom="column">
                  <wp:posOffset>838200</wp:posOffset>
                </wp:positionH>
                <wp:positionV relativeFrom="paragraph">
                  <wp:posOffset>1249680</wp:posOffset>
                </wp:positionV>
                <wp:extent cx="1409700" cy="9829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1128B" w14:textId="482103B9" w:rsidR="000E649C" w:rsidRPr="000E649C" w:rsidRDefault="000E649C" w:rsidP="000E649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Browse Available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3005D" id="Oval 6" o:spid="_x0000_s1031" style="position:absolute;margin-left:66pt;margin-top:98.4pt;width:111pt;height:77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" fillcolor="#a53010 [3204]" strokecolor="#521708 [1604]" strokeweight="1.25pt">
                <v:stroke endcap="round"/>
                <v:textbox>
                  <w:txbxContent>
                    <w:p w14:paraId="29B1128B" w14:textId="482103B9" w:rsidR="000E649C" w:rsidRPr="000E649C" w:rsidRDefault="000E649C" w:rsidP="000E649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Browse Available Games</w:t>
                      </w:r>
                    </w:p>
                  </w:txbxContent>
                </v:textbox>
              </v:oval>
            </w:pict>
          </mc:Fallback>
        </mc:AlternateContent>
      </w:r>
      <w:r w:rsidR="000E64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C7428" wp14:editId="091F3900">
                <wp:simplePos x="0" y="0"/>
                <wp:positionH relativeFrom="column">
                  <wp:posOffset>-632460</wp:posOffset>
                </wp:positionH>
                <wp:positionV relativeFrom="paragraph">
                  <wp:posOffset>1143000</wp:posOffset>
                </wp:positionV>
                <wp:extent cx="1447800" cy="8458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45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05A02" w14:textId="25F36750" w:rsidR="000E649C" w:rsidRPr="000E649C" w:rsidRDefault="000E649C" w:rsidP="000E649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Register &amp; Login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C7428" id="Oval 4" o:spid="_x0000_s1032" style="position:absolute;margin-left:-49.8pt;margin-top:90pt;width:114pt;height:6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" fillcolor="#a53010 [3204]" strokecolor="#521708 [1604]" strokeweight="1.25pt">
                <v:stroke endcap="round"/>
                <v:textbox>
                  <w:txbxContent>
                    <w:p w14:paraId="46C05A02" w14:textId="25F36750" w:rsidR="000E649C" w:rsidRPr="000E649C" w:rsidRDefault="000E649C" w:rsidP="000E649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Register &amp; Login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0E649C" w:rsidSect="000E649C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0D6AE" w14:textId="77777777" w:rsidR="009179EC" w:rsidRDefault="009179EC">
      <w:pPr>
        <w:spacing w:after="0" w:line="240" w:lineRule="auto"/>
      </w:pPr>
      <w:r>
        <w:separator/>
      </w:r>
    </w:p>
  </w:endnote>
  <w:endnote w:type="continuationSeparator" w:id="0">
    <w:p w14:paraId="6845681B" w14:textId="77777777" w:rsidR="009179EC" w:rsidRDefault="00917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42DE18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0C708" w14:textId="77777777" w:rsidR="009179EC" w:rsidRDefault="009179EC">
      <w:pPr>
        <w:spacing w:after="0" w:line="240" w:lineRule="auto"/>
      </w:pPr>
      <w:r>
        <w:separator/>
      </w:r>
    </w:p>
  </w:footnote>
  <w:footnote w:type="continuationSeparator" w:id="0">
    <w:p w14:paraId="76EF1879" w14:textId="77777777" w:rsidR="009179EC" w:rsidRDefault="00917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53010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53010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53010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A53010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A53010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53010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A53010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53010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A53010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9C"/>
    <w:rsid w:val="000A0F9B"/>
    <w:rsid w:val="000E649C"/>
    <w:rsid w:val="000F6920"/>
    <w:rsid w:val="00123E1E"/>
    <w:rsid w:val="0013591F"/>
    <w:rsid w:val="00216BF8"/>
    <w:rsid w:val="0024640E"/>
    <w:rsid w:val="002C1B16"/>
    <w:rsid w:val="00771F16"/>
    <w:rsid w:val="0078294C"/>
    <w:rsid w:val="007F2288"/>
    <w:rsid w:val="008B6008"/>
    <w:rsid w:val="009179EC"/>
    <w:rsid w:val="00971DEC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45187"/>
  <w15:chartTrackingRefBased/>
  <w15:docId w15:val="{4A493F53-56D9-421B-BCD0-6BAB4D77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49C"/>
  </w:style>
  <w:style w:type="paragraph" w:styleId="Heading1">
    <w:name w:val="heading 1"/>
    <w:basedOn w:val="Normal"/>
    <w:next w:val="Normal"/>
    <w:link w:val="Heading1Char"/>
    <w:uiPriority w:val="9"/>
    <w:qFormat/>
    <w:rsid w:val="000E649C"/>
    <w:pPr>
      <w:pBdr>
        <w:top w:val="single" w:sz="24" w:space="0" w:color="A53010" w:themeColor="accent1"/>
        <w:left w:val="single" w:sz="24" w:space="0" w:color="A53010" w:themeColor="accent1"/>
        <w:bottom w:val="single" w:sz="24" w:space="0" w:color="A53010" w:themeColor="accent1"/>
        <w:right w:val="single" w:sz="24" w:space="0" w:color="A53010" w:themeColor="accent1"/>
      </w:pBdr>
      <w:shd w:val="clear" w:color="auto" w:fill="A5301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9C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9C"/>
    <w:pPr>
      <w:pBdr>
        <w:top w:val="single" w:sz="6" w:space="2" w:color="A53010" w:themeColor="accent1"/>
      </w:pBdr>
      <w:spacing w:before="300" w:after="0"/>
      <w:outlineLvl w:val="2"/>
    </w:pPr>
    <w:rPr>
      <w:caps/>
      <w:color w:val="5217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9C"/>
    <w:pPr>
      <w:pBdr>
        <w:top w:val="dotted" w:sz="6" w:space="2" w:color="A53010" w:themeColor="accent1"/>
      </w:pBdr>
      <w:spacing w:before="200" w:after="0"/>
      <w:outlineLvl w:val="3"/>
    </w:pPr>
    <w:rPr>
      <w:caps/>
      <w:color w:val="7B230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9C"/>
    <w:pPr>
      <w:pBdr>
        <w:bottom w:val="single" w:sz="6" w:space="1" w:color="A53010" w:themeColor="accent1"/>
      </w:pBdr>
      <w:spacing w:before="200" w:after="0"/>
      <w:outlineLvl w:val="4"/>
    </w:pPr>
    <w:rPr>
      <w:caps/>
      <w:color w:val="7B230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9C"/>
    <w:pPr>
      <w:pBdr>
        <w:bottom w:val="dotted" w:sz="6" w:space="1" w:color="A53010" w:themeColor="accent1"/>
      </w:pBdr>
      <w:spacing w:before="200" w:after="0"/>
      <w:outlineLvl w:val="5"/>
    </w:pPr>
    <w:rPr>
      <w:caps/>
      <w:color w:val="7B230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9C"/>
    <w:pPr>
      <w:spacing w:before="200" w:after="0"/>
      <w:outlineLvl w:val="6"/>
    </w:pPr>
    <w:rPr>
      <w:caps/>
      <w:color w:val="7B230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9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9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9C"/>
    <w:rPr>
      <w:caps/>
      <w:color w:val="FFFFFF" w:themeColor="background1"/>
      <w:spacing w:val="15"/>
      <w:sz w:val="22"/>
      <w:szCs w:val="22"/>
      <w:shd w:val="clear" w:color="auto" w:fill="A53010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9C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9C"/>
    <w:rPr>
      <w:caps/>
      <w:color w:val="5217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9C"/>
    <w:rPr>
      <w:caps/>
      <w:color w:val="7B230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9C"/>
    <w:rPr>
      <w:caps/>
      <w:color w:val="7B230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9C"/>
    <w:rPr>
      <w:caps/>
      <w:color w:val="7B230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9C"/>
    <w:rPr>
      <w:caps/>
      <w:color w:val="7B230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9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9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E649C"/>
    <w:pPr>
      <w:spacing w:before="0" w:after="0"/>
    </w:pPr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9C"/>
    <w:rPr>
      <w:rFonts w:asciiTheme="majorHAnsi" w:eastAsiaTheme="majorEastAsia" w:hAnsiTheme="majorHAnsi" w:cstheme="majorBidi"/>
      <w:caps/>
      <w:color w:val="A53010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9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E649C"/>
    <w:rPr>
      <w:caps/>
      <w:color w:val="595959" w:themeColor="text1" w:themeTint="A6"/>
      <w:spacing w:val="10"/>
      <w:sz w:val="21"/>
      <w:szCs w:val="21"/>
    </w:rPr>
  </w:style>
  <w:style w:type="character" w:styleId="IntenseEmphasis">
    <w:name w:val="Intense Emphasis"/>
    <w:uiPriority w:val="21"/>
    <w:qFormat/>
    <w:rsid w:val="000E649C"/>
    <w:rPr>
      <w:b/>
      <w:bCs/>
      <w:caps/>
      <w:color w:val="521708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9C"/>
    <w:pPr>
      <w:spacing w:before="240" w:after="240" w:line="240" w:lineRule="auto"/>
      <w:ind w:left="1080" w:right="1080"/>
      <w:jc w:val="center"/>
    </w:pPr>
    <w:rPr>
      <w:color w:val="A5301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9C"/>
    <w:rPr>
      <w:color w:val="A53010" w:themeColor="accent1"/>
      <w:sz w:val="24"/>
      <w:szCs w:val="24"/>
    </w:rPr>
  </w:style>
  <w:style w:type="character" w:styleId="IntenseReference">
    <w:name w:val="Intense Reference"/>
    <w:uiPriority w:val="32"/>
    <w:qFormat/>
    <w:rsid w:val="000E649C"/>
    <w:rPr>
      <w:b/>
      <w:bCs/>
      <w:i/>
      <w:iCs/>
      <w:caps/>
      <w:color w:val="A53010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49C"/>
    <w:rPr>
      <w:b/>
      <w:bCs/>
      <w:color w:val="7B230C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649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521708" w:themeColor="accent1" w:themeShade="80" w:shadow="1"/>
        <w:left w:val="single" w:sz="2" w:space="10" w:color="521708" w:themeColor="accent1" w:themeShade="80" w:shadow="1"/>
        <w:bottom w:val="single" w:sz="2" w:space="10" w:color="521708" w:themeColor="accent1" w:themeShade="80" w:shadow="1"/>
        <w:right w:val="single" w:sz="2" w:space="10" w:color="521708" w:themeColor="accent1" w:themeShade="80" w:shadow="1"/>
      </w:pBdr>
      <w:ind w:left="1152" w:right="1152"/>
    </w:pPr>
    <w:rPr>
      <w:i/>
      <w:iCs/>
      <w:color w:val="521708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394329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6C7F39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character" w:styleId="Strong">
    <w:name w:val="Strong"/>
    <w:uiPriority w:val="22"/>
    <w:qFormat/>
    <w:rsid w:val="000E649C"/>
    <w:rPr>
      <w:b/>
      <w:bCs/>
    </w:rPr>
  </w:style>
  <w:style w:type="character" w:styleId="Emphasis">
    <w:name w:val="Emphasis"/>
    <w:uiPriority w:val="20"/>
    <w:qFormat/>
    <w:rsid w:val="000E649C"/>
    <w:rPr>
      <w:caps/>
      <w:color w:val="521708" w:themeColor="accent1" w:themeShade="7F"/>
      <w:spacing w:val="5"/>
    </w:rPr>
  </w:style>
  <w:style w:type="paragraph" w:styleId="NoSpacing">
    <w:name w:val="No Spacing"/>
    <w:uiPriority w:val="1"/>
    <w:qFormat/>
    <w:rsid w:val="000E64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E649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649C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0E649C"/>
    <w:rPr>
      <w:i/>
      <w:iCs/>
      <w:color w:val="521708" w:themeColor="accent1" w:themeShade="7F"/>
    </w:rPr>
  </w:style>
  <w:style w:type="character" w:styleId="SubtleReference">
    <w:name w:val="Subtle Reference"/>
    <w:uiPriority w:val="31"/>
    <w:qFormat/>
    <w:rsid w:val="000E649C"/>
    <w:rPr>
      <w:b/>
      <w:bCs/>
      <w:color w:val="A53010" w:themeColor="accent1"/>
    </w:rPr>
  </w:style>
  <w:style w:type="character" w:styleId="BookTitle">
    <w:name w:val="Book Title"/>
    <w:uiPriority w:val="33"/>
    <w:qFormat/>
    <w:rsid w:val="000E649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dmentiusmaximus\AppData\Roaming\Microsoft\Templates\Spec%20design%20(blank).dotx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131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Oddmentiusmaximus</dc:creator>
  <cp:keywords/>
  <dc:description/>
  <cp:lastModifiedBy>Sawan Pimpalkhare</cp:lastModifiedBy>
  <cp:revision>1</cp:revision>
  <cp:lastPrinted>2020-01-15T15:28:00Z</cp:lastPrinted>
  <dcterms:created xsi:type="dcterms:W3CDTF">2020-01-15T15:02:00Z</dcterms:created>
  <dcterms:modified xsi:type="dcterms:W3CDTF">2020-01-15T17:22:00Z</dcterms:modified>
</cp:coreProperties>
</file>