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689492" w14:textId="77777777" w:rsidR="00C6554A" w:rsidRPr="008B5277" w:rsidRDefault="00C6554A" w:rsidP="00C6554A">
      <w:pPr>
        <w:pStyle w:val="Photo"/>
      </w:pPr>
      <w:bookmarkStart w:id="0" w:name="_Toc321147149"/>
      <w:bookmarkStart w:id="1" w:name="_Toc318188227"/>
      <w:bookmarkStart w:id="2" w:name="_Toc318188327"/>
      <w:bookmarkStart w:id="3" w:name="_Toc318189312"/>
      <w:bookmarkStart w:id="4" w:name="_Toc321147011"/>
    </w:p>
    <w:bookmarkEnd w:id="0"/>
    <w:bookmarkEnd w:id="1"/>
    <w:bookmarkEnd w:id="2"/>
    <w:bookmarkEnd w:id="3"/>
    <w:bookmarkEnd w:id="4"/>
    <w:p w14:paraId="4D188BC4" w14:textId="01A25954" w:rsidR="00C6554A" w:rsidRPr="0045684B" w:rsidRDefault="003A5A05" w:rsidP="003A5A05">
      <w:pPr>
        <w:pStyle w:val="Title"/>
        <w:rPr>
          <w:sz w:val="96"/>
          <w:szCs w:val="28"/>
        </w:rPr>
      </w:pPr>
      <w:r w:rsidRPr="0045684B">
        <w:rPr>
          <w:sz w:val="96"/>
          <w:szCs w:val="28"/>
        </w:rPr>
        <w:t>Game World</w:t>
      </w:r>
    </w:p>
    <w:p w14:paraId="41B6B92B" w14:textId="0D86C969" w:rsidR="00C6554A" w:rsidRPr="0045684B" w:rsidRDefault="003A5A05" w:rsidP="003A5A05">
      <w:pPr>
        <w:pStyle w:val="Title"/>
        <w:rPr>
          <w:sz w:val="40"/>
          <w:szCs w:val="28"/>
        </w:rPr>
      </w:pPr>
      <w:r w:rsidRPr="0045684B">
        <w:rPr>
          <w:sz w:val="40"/>
          <w:szCs w:val="28"/>
        </w:rPr>
        <w:t>Fun way to learn</w:t>
      </w:r>
    </w:p>
    <w:p w14:paraId="06E97DFD" w14:textId="46931945" w:rsidR="0045684B" w:rsidRDefault="0045684B" w:rsidP="003A5A05">
      <w:pPr>
        <w:pStyle w:val="Title"/>
        <w:rPr>
          <w:sz w:val="32"/>
        </w:rPr>
      </w:pPr>
    </w:p>
    <w:p w14:paraId="143D350D" w14:textId="0B28E40E" w:rsidR="0045684B" w:rsidRDefault="0045684B" w:rsidP="003A5A05">
      <w:pPr>
        <w:pStyle w:val="Title"/>
        <w:rPr>
          <w:sz w:val="32"/>
        </w:rPr>
      </w:pPr>
    </w:p>
    <w:p w14:paraId="3AC1A6A2" w14:textId="32225B83" w:rsidR="0045684B" w:rsidRDefault="0045684B" w:rsidP="003A5A05">
      <w:pPr>
        <w:pStyle w:val="Title"/>
        <w:rPr>
          <w:sz w:val="32"/>
        </w:rPr>
      </w:pPr>
    </w:p>
    <w:p w14:paraId="6B1D6F14" w14:textId="633B3ED6" w:rsidR="0045684B" w:rsidRDefault="0045684B" w:rsidP="003A5A05">
      <w:pPr>
        <w:pStyle w:val="Title"/>
        <w:rPr>
          <w:sz w:val="32"/>
        </w:rPr>
      </w:pPr>
    </w:p>
    <w:p w14:paraId="72E67939" w14:textId="0EC5659D" w:rsidR="0045684B" w:rsidRDefault="0045684B" w:rsidP="003A5A05">
      <w:pPr>
        <w:pStyle w:val="Title"/>
        <w:rPr>
          <w:sz w:val="32"/>
        </w:rPr>
      </w:pPr>
    </w:p>
    <w:p w14:paraId="45D7ECB6" w14:textId="07A0D032" w:rsidR="0045684B" w:rsidRDefault="0045684B" w:rsidP="003A5A05">
      <w:pPr>
        <w:pStyle w:val="Title"/>
        <w:rPr>
          <w:sz w:val="32"/>
        </w:rPr>
      </w:pPr>
    </w:p>
    <w:p w14:paraId="3F5FCBFB" w14:textId="59213067" w:rsidR="0045684B" w:rsidRDefault="0045684B" w:rsidP="003A5A05">
      <w:pPr>
        <w:pStyle w:val="Title"/>
        <w:rPr>
          <w:sz w:val="32"/>
        </w:rPr>
      </w:pPr>
    </w:p>
    <w:p w14:paraId="694ABF8C" w14:textId="73A35FC8" w:rsidR="0045684B" w:rsidRDefault="0045684B" w:rsidP="003A5A05">
      <w:pPr>
        <w:pStyle w:val="Title"/>
        <w:rPr>
          <w:sz w:val="32"/>
        </w:rPr>
      </w:pPr>
    </w:p>
    <w:p w14:paraId="5D9E7A82" w14:textId="23CEBB00" w:rsidR="0045684B" w:rsidRDefault="0045684B" w:rsidP="003A5A05">
      <w:pPr>
        <w:pStyle w:val="Title"/>
        <w:rPr>
          <w:sz w:val="32"/>
        </w:rPr>
      </w:pPr>
    </w:p>
    <w:p w14:paraId="4CE8A672" w14:textId="14464D24" w:rsidR="0045684B" w:rsidRDefault="0045684B" w:rsidP="003A5A05">
      <w:pPr>
        <w:pStyle w:val="Title"/>
        <w:rPr>
          <w:sz w:val="32"/>
        </w:rPr>
      </w:pPr>
    </w:p>
    <w:p w14:paraId="680A1CDE" w14:textId="4E23D1FE" w:rsidR="0045684B" w:rsidRDefault="0045684B" w:rsidP="003A5A05">
      <w:pPr>
        <w:pStyle w:val="Title"/>
        <w:rPr>
          <w:sz w:val="40"/>
          <w:szCs w:val="28"/>
        </w:rPr>
      </w:pPr>
    </w:p>
    <w:p w14:paraId="4F3BCE58" w14:textId="4467F457" w:rsidR="0045684B" w:rsidRDefault="0045684B" w:rsidP="003A5A05">
      <w:pPr>
        <w:pStyle w:val="Title"/>
        <w:rPr>
          <w:sz w:val="40"/>
          <w:szCs w:val="28"/>
        </w:rPr>
      </w:pPr>
    </w:p>
    <w:p w14:paraId="6315766F" w14:textId="496D6F71" w:rsidR="0045684B" w:rsidRDefault="0045684B" w:rsidP="003A5A05">
      <w:pPr>
        <w:pStyle w:val="Title"/>
        <w:rPr>
          <w:sz w:val="40"/>
          <w:szCs w:val="28"/>
        </w:rPr>
      </w:pPr>
    </w:p>
    <w:p w14:paraId="06592A34" w14:textId="25B4D2CD" w:rsidR="0045684B" w:rsidRDefault="0045684B" w:rsidP="003A5A05">
      <w:pPr>
        <w:pStyle w:val="Title"/>
        <w:rPr>
          <w:sz w:val="40"/>
          <w:szCs w:val="28"/>
        </w:rPr>
      </w:pPr>
    </w:p>
    <w:p w14:paraId="2507C802" w14:textId="77777777" w:rsidR="0045684B" w:rsidRPr="0045684B" w:rsidRDefault="0045684B" w:rsidP="003A5A05">
      <w:pPr>
        <w:pStyle w:val="Title"/>
        <w:rPr>
          <w:sz w:val="40"/>
          <w:szCs w:val="28"/>
        </w:rPr>
      </w:pPr>
    </w:p>
    <w:p w14:paraId="5F2CA0DB" w14:textId="77777777" w:rsidR="0045684B" w:rsidRPr="0045684B" w:rsidRDefault="0045684B" w:rsidP="003A5A05">
      <w:pPr>
        <w:pStyle w:val="Title"/>
        <w:rPr>
          <w:sz w:val="40"/>
          <w:szCs w:val="28"/>
        </w:rPr>
      </w:pPr>
    </w:p>
    <w:p w14:paraId="54F65EA7" w14:textId="52F9E1CE" w:rsidR="003A5A05" w:rsidRPr="0045684B" w:rsidRDefault="003A5A05" w:rsidP="003A5A05">
      <w:pPr>
        <w:pStyle w:val="Title"/>
        <w:rPr>
          <w:sz w:val="36"/>
          <w:szCs w:val="28"/>
        </w:rPr>
      </w:pPr>
      <w:r w:rsidRPr="0045684B">
        <w:rPr>
          <w:sz w:val="36"/>
          <w:szCs w:val="28"/>
        </w:rPr>
        <w:t>Sawan Pimpalkhare</w:t>
      </w:r>
      <w:r w:rsidR="00C6554A" w:rsidRPr="0045684B">
        <w:rPr>
          <w:sz w:val="36"/>
          <w:szCs w:val="28"/>
        </w:rPr>
        <w:t xml:space="preserve"> | </w:t>
      </w:r>
      <w:r w:rsidRPr="0045684B">
        <w:rPr>
          <w:sz w:val="36"/>
          <w:szCs w:val="28"/>
        </w:rPr>
        <w:t>45</w:t>
      </w:r>
      <w:r w:rsidR="00C6554A" w:rsidRPr="0045684B">
        <w:rPr>
          <w:sz w:val="36"/>
          <w:szCs w:val="28"/>
        </w:rPr>
        <w:t xml:space="preserve"> | </w:t>
      </w:r>
      <w:r w:rsidRPr="0045684B">
        <w:rPr>
          <w:sz w:val="36"/>
          <w:szCs w:val="28"/>
        </w:rPr>
        <w:t>Group Leader</w:t>
      </w:r>
    </w:p>
    <w:p w14:paraId="31DEA9F0" w14:textId="77777777" w:rsidR="005C6193" w:rsidRPr="0045684B" w:rsidRDefault="003A5A05" w:rsidP="003A5A05">
      <w:pPr>
        <w:pStyle w:val="Title"/>
        <w:rPr>
          <w:sz w:val="36"/>
          <w:szCs w:val="28"/>
        </w:rPr>
      </w:pPr>
      <w:r w:rsidRPr="0045684B">
        <w:rPr>
          <w:sz w:val="36"/>
          <w:szCs w:val="28"/>
        </w:rPr>
        <w:t>Esha Goundi|72</w:t>
      </w:r>
    </w:p>
    <w:p w14:paraId="5D1C9411" w14:textId="77777777" w:rsidR="005C6193" w:rsidRDefault="005C6193" w:rsidP="003A5A05">
      <w:pPr>
        <w:pStyle w:val="Title"/>
        <w:rPr>
          <w:sz w:val="28"/>
        </w:rPr>
      </w:pPr>
    </w:p>
    <w:p w14:paraId="42766E7E" w14:textId="77777777" w:rsidR="005C6193" w:rsidRDefault="005C6193" w:rsidP="0045684B">
      <w:pPr>
        <w:pStyle w:val="Title"/>
        <w:jc w:val="left"/>
        <w:rPr>
          <w:sz w:val="28"/>
        </w:rPr>
      </w:pPr>
    </w:p>
    <w:p w14:paraId="58F9443A" w14:textId="77777777" w:rsidR="005C6193" w:rsidRDefault="005C6193" w:rsidP="003A5A05">
      <w:pPr>
        <w:pStyle w:val="Title"/>
        <w:rPr>
          <w:sz w:val="28"/>
        </w:rPr>
      </w:pPr>
    </w:p>
    <w:p w14:paraId="455D6BD0" w14:textId="77777777" w:rsidR="005C6193" w:rsidRDefault="005C6193" w:rsidP="003A5A05">
      <w:pPr>
        <w:pStyle w:val="Title"/>
        <w:rPr>
          <w:sz w:val="28"/>
        </w:rPr>
      </w:pPr>
    </w:p>
    <w:p w14:paraId="6CDDC623" w14:textId="77777777" w:rsidR="005C6193" w:rsidRDefault="005C6193" w:rsidP="003A5A05">
      <w:pPr>
        <w:pStyle w:val="Title"/>
        <w:rPr>
          <w:sz w:val="28"/>
        </w:rPr>
      </w:pPr>
    </w:p>
    <w:p w14:paraId="13071DC9" w14:textId="77777777" w:rsidR="005C6193" w:rsidRDefault="005C6193" w:rsidP="005C6193">
      <w:pPr>
        <w:spacing w:before="20" w:line="240" w:lineRule="exact"/>
        <w:rPr>
          <w:sz w:val="24"/>
          <w:szCs w:val="24"/>
        </w:rPr>
      </w:pPr>
    </w:p>
    <w:p w14:paraId="130E5F3F" w14:textId="54ED4246" w:rsidR="005C6193" w:rsidRDefault="005C6193" w:rsidP="005C6193">
      <w:pPr>
        <w:pStyle w:val="Title"/>
        <w:rPr>
          <w:rFonts w:eastAsia="Arial"/>
          <w:u w:color="000000"/>
        </w:rPr>
      </w:pPr>
      <w:r>
        <w:rPr>
          <w:rFonts w:eastAsia="Arial"/>
          <w:u w:color="000000"/>
        </w:rPr>
        <w:lastRenderedPageBreak/>
        <w:t>ACKNOWLEDGEMENT</w:t>
      </w:r>
    </w:p>
    <w:p w14:paraId="41F924D2" w14:textId="77777777" w:rsidR="005C6193" w:rsidRPr="005C6193" w:rsidRDefault="005C6193" w:rsidP="005C6193">
      <w:pPr>
        <w:spacing w:before="9" w:line="440" w:lineRule="exact"/>
        <w:ind w:left="2584"/>
        <w:rPr>
          <w:rFonts w:ascii="Arial" w:eastAsia="Arial" w:hAnsi="Arial" w:cs="Arial"/>
          <w:sz w:val="40"/>
          <w:szCs w:val="40"/>
        </w:rPr>
      </w:pPr>
    </w:p>
    <w:p w14:paraId="0E0659EB" w14:textId="1028001E" w:rsidR="005C6193" w:rsidRPr="00D44DD9" w:rsidRDefault="005C6193" w:rsidP="00517F6F">
      <w:pPr>
        <w:spacing w:line="360" w:lineRule="auto"/>
        <w:ind w:firstLine="720"/>
        <w:rPr>
          <w:sz w:val="40"/>
          <w:szCs w:val="40"/>
        </w:rPr>
      </w:pPr>
      <w:r w:rsidRPr="00D44DD9">
        <w:rPr>
          <w:sz w:val="40"/>
          <w:szCs w:val="40"/>
        </w:rPr>
        <w:t xml:space="preserve">I would like to express my sincere </w:t>
      </w:r>
      <w:r w:rsidR="00D44DD9" w:rsidRPr="00D44DD9">
        <w:rPr>
          <w:sz w:val="40"/>
          <w:szCs w:val="40"/>
        </w:rPr>
        <w:t>and deep gratitude to my</w:t>
      </w:r>
      <w:r w:rsidRPr="00D44DD9">
        <w:rPr>
          <w:sz w:val="40"/>
          <w:szCs w:val="40"/>
        </w:rPr>
        <w:t xml:space="preserve"> internal project guide Mrs. </w:t>
      </w:r>
      <w:proofErr w:type="spellStart"/>
      <w:r w:rsidR="00D44DD9" w:rsidRPr="00D44DD9">
        <w:rPr>
          <w:sz w:val="40"/>
          <w:szCs w:val="40"/>
        </w:rPr>
        <w:t>Manjusha</w:t>
      </w:r>
      <w:proofErr w:type="spellEnd"/>
      <w:r w:rsidR="00D44DD9" w:rsidRPr="00D44DD9">
        <w:rPr>
          <w:sz w:val="40"/>
          <w:szCs w:val="40"/>
        </w:rPr>
        <w:t xml:space="preserve"> W.</w:t>
      </w:r>
      <w:r w:rsidRPr="00D44DD9">
        <w:rPr>
          <w:sz w:val="40"/>
          <w:szCs w:val="40"/>
        </w:rPr>
        <w:t xml:space="preserve">  for her   valuable   guidance   and suggestions.</w:t>
      </w:r>
    </w:p>
    <w:p w14:paraId="4E0AA6A6" w14:textId="21695DFD" w:rsidR="005C6193" w:rsidRPr="00D44DD9" w:rsidRDefault="005C6193" w:rsidP="00D44DD9">
      <w:pPr>
        <w:spacing w:line="360" w:lineRule="auto"/>
        <w:rPr>
          <w:sz w:val="40"/>
          <w:szCs w:val="40"/>
        </w:rPr>
      </w:pPr>
      <w:r w:rsidRPr="00D44DD9">
        <w:rPr>
          <w:sz w:val="40"/>
          <w:szCs w:val="40"/>
        </w:rPr>
        <w:tab/>
      </w:r>
      <w:r w:rsidR="00D44DD9">
        <w:rPr>
          <w:sz w:val="40"/>
          <w:szCs w:val="40"/>
        </w:rPr>
        <w:t>I would also like to thank my peers for their input and valuable feedback which helped me gathered valuable insight.</w:t>
      </w:r>
    </w:p>
    <w:p w14:paraId="2968A258" w14:textId="77777777" w:rsidR="005C6193" w:rsidRDefault="005C6193" w:rsidP="005C6193">
      <w:pPr>
        <w:spacing w:line="200" w:lineRule="exact"/>
      </w:pPr>
    </w:p>
    <w:p w14:paraId="2E28D520" w14:textId="77777777" w:rsidR="005C6193" w:rsidRDefault="005C6193" w:rsidP="005C6193">
      <w:pPr>
        <w:spacing w:line="200" w:lineRule="exact"/>
      </w:pPr>
    </w:p>
    <w:p w14:paraId="6F84E737" w14:textId="77777777" w:rsidR="005C6193" w:rsidRDefault="005C6193" w:rsidP="005C6193">
      <w:pPr>
        <w:spacing w:line="200" w:lineRule="exact"/>
      </w:pPr>
    </w:p>
    <w:p w14:paraId="58A72AD4" w14:textId="77777777" w:rsidR="005C6193" w:rsidRDefault="005C6193" w:rsidP="005C6193">
      <w:pPr>
        <w:spacing w:line="200" w:lineRule="exact"/>
      </w:pPr>
    </w:p>
    <w:p w14:paraId="21787268" w14:textId="24C9D1FB" w:rsidR="005C6193" w:rsidRDefault="005C6193" w:rsidP="005C6193">
      <w:pPr>
        <w:spacing w:before="16" w:line="200" w:lineRule="exact"/>
      </w:pPr>
    </w:p>
    <w:p w14:paraId="6D89479F" w14:textId="77777777" w:rsidR="005C6193" w:rsidRPr="00D44DD9" w:rsidRDefault="005C6193" w:rsidP="005C6193">
      <w:pPr>
        <w:pStyle w:val="Heading1"/>
        <w:rPr>
          <w:sz w:val="36"/>
          <w:szCs w:val="36"/>
        </w:rPr>
      </w:pPr>
    </w:p>
    <w:p w14:paraId="1B256650" w14:textId="77777777" w:rsidR="005C6193" w:rsidRPr="00D44DD9" w:rsidRDefault="005C6193" w:rsidP="005C6193">
      <w:pPr>
        <w:pStyle w:val="Heading1"/>
        <w:rPr>
          <w:rFonts w:ascii="Arial" w:eastAsia="Arial" w:hAnsi="Arial" w:cs="Arial"/>
          <w:sz w:val="36"/>
          <w:szCs w:val="36"/>
          <w:lang w:val="en-IN"/>
        </w:rPr>
      </w:pPr>
      <w:r w:rsidRPr="00D44DD9">
        <w:rPr>
          <w:rFonts w:ascii="Arial" w:eastAsia="Arial" w:hAnsi="Arial" w:cs="Arial"/>
          <w:b/>
          <w:sz w:val="36"/>
          <w:szCs w:val="36"/>
        </w:rPr>
        <w:t>M</w:t>
      </w:r>
      <w:r w:rsidRPr="00D44DD9">
        <w:rPr>
          <w:rFonts w:ascii="Arial" w:eastAsia="Arial" w:hAnsi="Arial" w:cs="Arial"/>
          <w:b/>
          <w:sz w:val="36"/>
          <w:szCs w:val="36"/>
          <w:lang w:val="en-IN"/>
        </w:rPr>
        <w:t>r Sawan Pimpalkhare</w:t>
      </w:r>
      <w:r w:rsidRPr="00D44DD9">
        <w:rPr>
          <w:rFonts w:ascii="Arial" w:eastAsia="Arial" w:hAnsi="Arial" w:cs="Arial"/>
          <w:b/>
          <w:sz w:val="36"/>
          <w:szCs w:val="36"/>
          <w:lang w:val="en-IN"/>
        </w:rPr>
        <w:tab/>
      </w:r>
    </w:p>
    <w:p w14:paraId="04D2C835" w14:textId="77777777" w:rsidR="005C6193" w:rsidRPr="00D44DD9" w:rsidRDefault="005C6193" w:rsidP="005C6193">
      <w:pPr>
        <w:pStyle w:val="Heading1"/>
        <w:rPr>
          <w:sz w:val="36"/>
          <w:szCs w:val="36"/>
        </w:rPr>
      </w:pPr>
    </w:p>
    <w:p w14:paraId="25575520" w14:textId="77777777" w:rsidR="005C6193" w:rsidRPr="00D44DD9" w:rsidRDefault="005C6193" w:rsidP="005C6193">
      <w:pPr>
        <w:pStyle w:val="Heading1"/>
        <w:rPr>
          <w:rFonts w:ascii="Arial" w:eastAsia="Arial" w:hAnsi="Arial" w:cs="Arial"/>
          <w:sz w:val="36"/>
          <w:szCs w:val="36"/>
          <w:lang w:val="en-IN"/>
        </w:rPr>
      </w:pPr>
      <w:r w:rsidRPr="00D44DD9">
        <w:rPr>
          <w:rFonts w:ascii="Arial" w:eastAsia="Arial" w:hAnsi="Arial" w:cs="Arial"/>
          <w:b/>
          <w:sz w:val="36"/>
          <w:szCs w:val="36"/>
        </w:rPr>
        <w:t xml:space="preserve">Ms. </w:t>
      </w:r>
      <w:r w:rsidRPr="00D44DD9">
        <w:rPr>
          <w:rFonts w:ascii="Arial" w:eastAsia="Arial" w:hAnsi="Arial" w:cs="Arial"/>
          <w:b/>
          <w:sz w:val="36"/>
          <w:szCs w:val="36"/>
          <w:lang w:val="en-IN"/>
        </w:rPr>
        <w:t xml:space="preserve">Esha </w:t>
      </w:r>
      <w:proofErr w:type="spellStart"/>
      <w:r w:rsidRPr="00D44DD9">
        <w:rPr>
          <w:rFonts w:ascii="Arial" w:eastAsia="Arial" w:hAnsi="Arial" w:cs="Arial"/>
          <w:b/>
          <w:sz w:val="36"/>
          <w:szCs w:val="36"/>
          <w:lang w:val="en-IN"/>
        </w:rPr>
        <w:t>Goundi</w:t>
      </w:r>
      <w:proofErr w:type="spellEnd"/>
    </w:p>
    <w:p w14:paraId="19EA6DBB" w14:textId="096117E1" w:rsidR="00C6554A" w:rsidRDefault="00C6554A" w:rsidP="003A5A05">
      <w:pPr>
        <w:pStyle w:val="Title"/>
      </w:pPr>
      <w:r>
        <w:br w:type="page"/>
      </w:r>
    </w:p>
    <w:p w14:paraId="1B7DF949" w14:textId="33392D4A" w:rsidR="003A5A05" w:rsidRPr="00D44DD9" w:rsidRDefault="003A5A05" w:rsidP="00D44DD9">
      <w:pPr>
        <w:pStyle w:val="Heading1"/>
        <w:spacing w:line="276" w:lineRule="auto"/>
        <w:rPr>
          <w:sz w:val="52"/>
          <w:szCs w:val="40"/>
        </w:rPr>
      </w:pPr>
      <w:r w:rsidRPr="00D44DD9">
        <w:rPr>
          <w:sz w:val="52"/>
          <w:szCs w:val="40"/>
        </w:rPr>
        <w:lastRenderedPageBreak/>
        <w:t>Contents</w:t>
      </w:r>
    </w:p>
    <w:p w14:paraId="4F23CD28" w14:textId="5952745B" w:rsidR="00C6554A" w:rsidRPr="00D44DD9" w:rsidRDefault="00004D18" w:rsidP="00F21D37">
      <w:pPr>
        <w:pStyle w:val="Heading2"/>
        <w:spacing w:line="276" w:lineRule="auto"/>
        <w:ind w:left="720"/>
        <w:rPr>
          <w:sz w:val="44"/>
          <w:szCs w:val="40"/>
        </w:rPr>
      </w:pPr>
      <w:r>
        <w:rPr>
          <w:sz w:val="44"/>
          <w:szCs w:val="40"/>
        </w:rPr>
        <w:t>3)</w:t>
      </w:r>
      <w:r w:rsidR="00D44DD9">
        <w:rPr>
          <w:sz w:val="44"/>
          <w:szCs w:val="40"/>
        </w:rPr>
        <w:t xml:space="preserve">       </w:t>
      </w:r>
      <w:r w:rsidR="003A5A05" w:rsidRPr="00D44DD9">
        <w:rPr>
          <w:sz w:val="44"/>
          <w:szCs w:val="40"/>
        </w:rPr>
        <w:t>Introduction</w:t>
      </w:r>
    </w:p>
    <w:p w14:paraId="2524628A" w14:textId="089A1651" w:rsidR="003A5A05" w:rsidRPr="00D44DD9" w:rsidRDefault="00004D18" w:rsidP="00F21D37">
      <w:pPr>
        <w:pStyle w:val="Heading2"/>
        <w:spacing w:line="276" w:lineRule="auto"/>
        <w:ind w:left="720"/>
        <w:rPr>
          <w:sz w:val="44"/>
          <w:szCs w:val="40"/>
        </w:rPr>
      </w:pPr>
      <w:r>
        <w:rPr>
          <w:sz w:val="44"/>
          <w:szCs w:val="40"/>
        </w:rPr>
        <w:t>4)</w:t>
      </w:r>
      <w:r>
        <w:rPr>
          <w:sz w:val="44"/>
          <w:szCs w:val="40"/>
        </w:rPr>
        <w:tab/>
      </w:r>
      <w:r w:rsidR="00F21D37">
        <w:rPr>
          <w:sz w:val="44"/>
          <w:szCs w:val="40"/>
        </w:rPr>
        <w:t xml:space="preserve">    </w:t>
      </w:r>
      <w:r w:rsidR="003A5A05" w:rsidRPr="00D44DD9">
        <w:rPr>
          <w:sz w:val="44"/>
          <w:szCs w:val="40"/>
        </w:rPr>
        <w:t xml:space="preserve">Aims and objectives </w:t>
      </w:r>
    </w:p>
    <w:p w14:paraId="5AFC26BB" w14:textId="7D8D1EF9" w:rsidR="003A5A05" w:rsidRPr="00D44DD9" w:rsidRDefault="00004D18" w:rsidP="00F21D37">
      <w:pPr>
        <w:pStyle w:val="Heading2"/>
        <w:spacing w:line="276" w:lineRule="auto"/>
        <w:ind w:left="720"/>
        <w:rPr>
          <w:sz w:val="44"/>
          <w:szCs w:val="40"/>
        </w:rPr>
      </w:pPr>
      <w:r>
        <w:rPr>
          <w:sz w:val="44"/>
          <w:szCs w:val="40"/>
        </w:rPr>
        <w:t xml:space="preserve">5)       </w:t>
      </w:r>
      <w:r w:rsidR="003A5A05" w:rsidRPr="00D44DD9">
        <w:rPr>
          <w:sz w:val="44"/>
          <w:szCs w:val="40"/>
        </w:rPr>
        <w:t>scope</w:t>
      </w:r>
    </w:p>
    <w:p w14:paraId="0461CF2F" w14:textId="7681E04E" w:rsidR="00CE4F30" w:rsidRPr="00D44DD9" w:rsidRDefault="00F21D37" w:rsidP="00F21D37">
      <w:pPr>
        <w:pStyle w:val="Heading2"/>
        <w:spacing w:line="276" w:lineRule="auto"/>
        <w:ind w:left="720"/>
        <w:rPr>
          <w:sz w:val="44"/>
          <w:szCs w:val="40"/>
        </w:rPr>
      </w:pPr>
      <w:r>
        <w:rPr>
          <w:sz w:val="44"/>
          <w:szCs w:val="40"/>
        </w:rPr>
        <w:t>6)</w:t>
      </w:r>
      <w:r>
        <w:rPr>
          <w:sz w:val="44"/>
          <w:szCs w:val="40"/>
        </w:rPr>
        <w:tab/>
        <w:t xml:space="preserve">    </w:t>
      </w:r>
      <w:r w:rsidR="00CE4F30" w:rsidRPr="00D44DD9">
        <w:rPr>
          <w:sz w:val="44"/>
          <w:szCs w:val="40"/>
        </w:rPr>
        <w:t>scal</w:t>
      </w:r>
      <w:r w:rsidR="00BE2086" w:rsidRPr="00D44DD9">
        <w:rPr>
          <w:sz w:val="44"/>
          <w:szCs w:val="40"/>
        </w:rPr>
        <w:t>ability</w:t>
      </w:r>
    </w:p>
    <w:p w14:paraId="49E27D96" w14:textId="0E492C6D" w:rsidR="00CE4F30" w:rsidRPr="00D44DD9" w:rsidRDefault="00F21D37" w:rsidP="00F21D37">
      <w:pPr>
        <w:pStyle w:val="Heading2"/>
        <w:spacing w:line="276" w:lineRule="auto"/>
        <w:ind w:left="720"/>
        <w:rPr>
          <w:sz w:val="44"/>
          <w:szCs w:val="40"/>
        </w:rPr>
      </w:pPr>
      <w:r>
        <w:rPr>
          <w:sz w:val="44"/>
          <w:szCs w:val="40"/>
        </w:rPr>
        <w:t xml:space="preserve">7)       </w:t>
      </w:r>
      <w:r w:rsidR="00CE4F30" w:rsidRPr="00D44DD9">
        <w:rPr>
          <w:sz w:val="44"/>
          <w:szCs w:val="40"/>
        </w:rPr>
        <w:t>limitations</w:t>
      </w:r>
    </w:p>
    <w:p w14:paraId="719B37D8" w14:textId="16654DC6" w:rsidR="00CE4F30" w:rsidRPr="00D44DD9" w:rsidRDefault="00F21D37" w:rsidP="00F21D37">
      <w:pPr>
        <w:pStyle w:val="Heading2"/>
        <w:spacing w:line="276" w:lineRule="auto"/>
        <w:ind w:left="720"/>
        <w:rPr>
          <w:sz w:val="44"/>
          <w:szCs w:val="40"/>
        </w:rPr>
      </w:pPr>
      <w:r>
        <w:rPr>
          <w:sz w:val="44"/>
          <w:szCs w:val="40"/>
        </w:rPr>
        <w:t xml:space="preserve">8)       </w:t>
      </w:r>
      <w:r w:rsidR="00CE4F30" w:rsidRPr="00D44DD9">
        <w:rPr>
          <w:sz w:val="44"/>
          <w:szCs w:val="40"/>
        </w:rPr>
        <w:t>challenges</w:t>
      </w:r>
    </w:p>
    <w:p w14:paraId="362248B2" w14:textId="721B105E" w:rsidR="00CE4F30" w:rsidRPr="00D44DD9" w:rsidRDefault="00F21D37" w:rsidP="00F21D37">
      <w:pPr>
        <w:pStyle w:val="Heading2"/>
        <w:spacing w:line="276" w:lineRule="auto"/>
        <w:ind w:left="720"/>
        <w:rPr>
          <w:sz w:val="44"/>
          <w:szCs w:val="40"/>
        </w:rPr>
      </w:pPr>
      <w:r>
        <w:rPr>
          <w:sz w:val="44"/>
          <w:szCs w:val="40"/>
        </w:rPr>
        <w:t xml:space="preserve">9)       </w:t>
      </w:r>
      <w:r w:rsidR="00CE4F30" w:rsidRPr="00D44DD9">
        <w:rPr>
          <w:sz w:val="44"/>
          <w:szCs w:val="40"/>
        </w:rPr>
        <w:t>assumptions</w:t>
      </w:r>
    </w:p>
    <w:p w14:paraId="7B2618F3" w14:textId="4038503B" w:rsidR="00CE4F30" w:rsidRPr="00D44DD9" w:rsidRDefault="00F21D37" w:rsidP="00F21D37">
      <w:pPr>
        <w:pStyle w:val="Heading2"/>
        <w:spacing w:line="276" w:lineRule="auto"/>
        <w:ind w:left="720"/>
        <w:rPr>
          <w:sz w:val="44"/>
          <w:szCs w:val="40"/>
        </w:rPr>
      </w:pPr>
      <w:r>
        <w:rPr>
          <w:sz w:val="44"/>
          <w:szCs w:val="40"/>
        </w:rPr>
        <w:t xml:space="preserve">10)      </w:t>
      </w:r>
      <w:r w:rsidR="00CE4F30" w:rsidRPr="00D44DD9">
        <w:rPr>
          <w:sz w:val="44"/>
          <w:szCs w:val="40"/>
        </w:rPr>
        <w:t>Technologies used</w:t>
      </w:r>
    </w:p>
    <w:p w14:paraId="4DE7BF95" w14:textId="6D43A936" w:rsidR="00CE4F30" w:rsidRPr="00D44DD9" w:rsidRDefault="00F21D37" w:rsidP="00F21D37">
      <w:pPr>
        <w:pStyle w:val="Heading2"/>
        <w:spacing w:line="276" w:lineRule="auto"/>
        <w:ind w:left="720"/>
        <w:rPr>
          <w:sz w:val="44"/>
          <w:szCs w:val="40"/>
        </w:rPr>
      </w:pPr>
      <w:r>
        <w:rPr>
          <w:sz w:val="44"/>
          <w:szCs w:val="40"/>
        </w:rPr>
        <w:t xml:space="preserve">11)       </w:t>
      </w:r>
      <w:r w:rsidR="00CE4F30" w:rsidRPr="00D44DD9">
        <w:rPr>
          <w:sz w:val="44"/>
          <w:szCs w:val="40"/>
        </w:rPr>
        <w:t>Tables and sructure</w:t>
      </w:r>
      <w:r w:rsidR="00004D18">
        <w:rPr>
          <w:sz w:val="44"/>
          <w:szCs w:val="40"/>
        </w:rPr>
        <w:t>s</w:t>
      </w:r>
    </w:p>
    <w:p w14:paraId="4F6C4DCD" w14:textId="65E711DD" w:rsidR="00CE4F30" w:rsidRPr="00D44DD9" w:rsidRDefault="00F21D37" w:rsidP="00F21D37">
      <w:pPr>
        <w:pStyle w:val="Heading2"/>
        <w:spacing w:line="276" w:lineRule="auto"/>
        <w:ind w:left="720"/>
        <w:rPr>
          <w:sz w:val="44"/>
          <w:szCs w:val="40"/>
        </w:rPr>
      </w:pPr>
      <w:r>
        <w:rPr>
          <w:sz w:val="44"/>
          <w:szCs w:val="40"/>
        </w:rPr>
        <w:t xml:space="preserve">14)      </w:t>
      </w:r>
      <w:r w:rsidR="00CE4F30" w:rsidRPr="00D44DD9">
        <w:rPr>
          <w:sz w:val="44"/>
          <w:szCs w:val="40"/>
        </w:rPr>
        <w:t>flowchart</w:t>
      </w:r>
    </w:p>
    <w:p w14:paraId="2FDAF117" w14:textId="67ED8F39" w:rsidR="00CE4F30" w:rsidRPr="00D44DD9" w:rsidRDefault="00F21D37" w:rsidP="00F21D37">
      <w:pPr>
        <w:pStyle w:val="Heading2"/>
        <w:spacing w:line="276" w:lineRule="auto"/>
        <w:ind w:left="720"/>
        <w:rPr>
          <w:sz w:val="44"/>
          <w:szCs w:val="40"/>
        </w:rPr>
      </w:pPr>
      <w:r>
        <w:rPr>
          <w:sz w:val="44"/>
          <w:szCs w:val="40"/>
        </w:rPr>
        <w:t xml:space="preserve">16)      </w:t>
      </w:r>
      <w:r w:rsidR="00CE4F30" w:rsidRPr="00D44DD9">
        <w:rPr>
          <w:sz w:val="44"/>
          <w:szCs w:val="40"/>
        </w:rPr>
        <w:t xml:space="preserve">List of </w:t>
      </w:r>
      <w:r w:rsidR="00004D18" w:rsidRPr="00D44DD9">
        <w:rPr>
          <w:sz w:val="44"/>
          <w:szCs w:val="40"/>
        </w:rPr>
        <w:t>MENUS</w:t>
      </w:r>
      <w:r w:rsidR="00CE4F30" w:rsidRPr="00D44DD9">
        <w:rPr>
          <w:sz w:val="44"/>
          <w:szCs w:val="40"/>
        </w:rPr>
        <w:t xml:space="preserve"> items</w:t>
      </w:r>
    </w:p>
    <w:p w14:paraId="2628A046" w14:textId="417079A7" w:rsidR="00F21D37" w:rsidRDefault="00F21D37" w:rsidP="00F21D37">
      <w:pPr>
        <w:pStyle w:val="Heading2"/>
        <w:spacing w:line="276" w:lineRule="auto"/>
        <w:ind w:left="720"/>
        <w:rPr>
          <w:sz w:val="44"/>
          <w:szCs w:val="40"/>
        </w:rPr>
      </w:pPr>
      <w:r>
        <w:rPr>
          <w:sz w:val="44"/>
          <w:szCs w:val="40"/>
        </w:rPr>
        <w:t xml:space="preserve">17)      </w:t>
      </w:r>
      <w:r w:rsidR="00CE4F30" w:rsidRPr="00D44DD9">
        <w:rPr>
          <w:sz w:val="44"/>
          <w:szCs w:val="40"/>
        </w:rPr>
        <w:t xml:space="preserve">Logic used for </w:t>
      </w:r>
      <w:r>
        <w:rPr>
          <w:sz w:val="44"/>
          <w:szCs w:val="40"/>
        </w:rPr>
        <w:t xml:space="preserve">   </w:t>
      </w:r>
    </w:p>
    <w:p w14:paraId="33826B05" w14:textId="5B2F2528" w:rsidR="00CE4F30" w:rsidRPr="00D44DD9" w:rsidRDefault="00F21D37" w:rsidP="00F21D37">
      <w:pPr>
        <w:pStyle w:val="Heading2"/>
        <w:spacing w:line="276" w:lineRule="auto"/>
        <w:ind w:left="720"/>
        <w:rPr>
          <w:sz w:val="44"/>
          <w:szCs w:val="40"/>
        </w:rPr>
      </w:pPr>
      <w:r>
        <w:rPr>
          <w:sz w:val="44"/>
          <w:szCs w:val="40"/>
        </w:rPr>
        <w:t xml:space="preserve">           </w:t>
      </w:r>
      <w:r w:rsidR="00CE4F30" w:rsidRPr="00D44DD9">
        <w:rPr>
          <w:sz w:val="44"/>
          <w:szCs w:val="40"/>
        </w:rPr>
        <w:t>calculations</w:t>
      </w:r>
    </w:p>
    <w:p w14:paraId="6981C934" w14:textId="77777777" w:rsidR="00F21D37" w:rsidRDefault="00F21D37" w:rsidP="00F21D37">
      <w:pPr>
        <w:pStyle w:val="Heading2"/>
        <w:spacing w:line="276" w:lineRule="auto"/>
        <w:ind w:left="720"/>
        <w:rPr>
          <w:sz w:val="44"/>
          <w:szCs w:val="40"/>
        </w:rPr>
      </w:pPr>
      <w:r>
        <w:rPr>
          <w:sz w:val="44"/>
          <w:szCs w:val="40"/>
        </w:rPr>
        <w:t xml:space="preserve">19)      </w:t>
      </w:r>
      <w:r w:rsidR="00CE4F30" w:rsidRPr="00D44DD9">
        <w:rPr>
          <w:sz w:val="44"/>
          <w:szCs w:val="40"/>
        </w:rPr>
        <w:t xml:space="preserve">Results of software </w:t>
      </w:r>
      <w:r>
        <w:rPr>
          <w:sz w:val="44"/>
          <w:szCs w:val="40"/>
        </w:rPr>
        <w:t xml:space="preserve">    </w:t>
      </w:r>
    </w:p>
    <w:p w14:paraId="52770AD5" w14:textId="722952B7" w:rsidR="00CE4F30" w:rsidRPr="00D44DD9" w:rsidRDefault="00F21D37" w:rsidP="00F21D37">
      <w:pPr>
        <w:pStyle w:val="Heading2"/>
        <w:spacing w:line="276" w:lineRule="auto"/>
        <w:ind w:left="720"/>
        <w:rPr>
          <w:sz w:val="44"/>
          <w:szCs w:val="40"/>
        </w:rPr>
      </w:pPr>
      <w:r>
        <w:rPr>
          <w:sz w:val="44"/>
          <w:szCs w:val="40"/>
        </w:rPr>
        <w:t xml:space="preserve">           </w:t>
      </w:r>
      <w:r w:rsidR="00CE4F30" w:rsidRPr="00D44DD9">
        <w:rPr>
          <w:sz w:val="44"/>
          <w:szCs w:val="40"/>
        </w:rPr>
        <w:t>testing</w:t>
      </w:r>
    </w:p>
    <w:p w14:paraId="0AC1727A" w14:textId="0F4BD845" w:rsidR="00CE4F30" w:rsidRPr="00D44DD9" w:rsidRDefault="00282EC3" w:rsidP="00F21D37">
      <w:pPr>
        <w:pStyle w:val="Heading2"/>
        <w:spacing w:line="276" w:lineRule="auto"/>
        <w:ind w:left="720"/>
        <w:rPr>
          <w:sz w:val="44"/>
          <w:szCs w:val="40"/>
        </w:rPr>
      </w:pPr>
      <w:r>
        <w:rPr>
          <w:sz w:val="44"/>
          <w:szCs w:val="40"/>
        </w:rPr>
        <w:t xml:space="preserve">23)      </w:t>
      </w:r>
      <w:r w:rsidR="00CE4F30" w:rsidRPr="00D44DD9">
        <w:rPr>
          <w:sz w:val="44"/>
          <w:szCs w:val="40"/>
        </w:rPr>
        <w:t>deployment</w:t>
      </w:r>
    </w:p>
    <w:p w14:paraId="2D59DECD" w14:textId="6BB4938C" w:rsidR="00CE4F30" w:rsidRPr="00D44DD9" w:rsidRDefault="00282EC3" w:rsidP="00F21D37">
      <w:pPr>
        <w:pStyle w:val="Heading2"/>
        <w:spacing w:line="276" w:lineRule="auto"/>
        <w:ind w:left="720"/>
        <w:rPr>
          <w:sz w:val="44"/>
          <w:szCs w:val="40"/>
        </w:rPr>
      </w:pPr>
      <w:r>
        <w:rPr>
          <w:sz w:val="44"/>
          <w:szCs w:val="40"/>
        </w:rPr>
        <w:t xml:space="preserve">24)      </w:t>
      </w:r>
      <w:r w:rsidR="00CE4F30" w:rsidRPr="00D44DD9">
        <w:rPr>
          <w:sz w:val="44"/>
          <w:szCs w:val="40"/>
        </w:rPr>
        <w:t>User manual</w:t>
      </w:r>
    </w:p>
    <w:p w14:paraId="7BF74361" w14:textId="57E0ED67" w:rsidR="00CE4F30" w:rsidRDefault="00CE4F30" w:rsidP="00CE4F30"/>
    <w:p w14:paraId="6B006A59" w14:textId="09FCC1AF" w:rsidR="00CE4F30" w:rsidRDefault="00CE4F30" w:rsidP="00CE4F30"/>
    <w:p w14:paraId="7527F4D1" w14:textId="18E7F30F" w:rsidR="00CE4F30" w:rsidRDefault="00CE4F30" w:rsidP="00CE4F30"/>
    <w:p w14:paraId="161F9978" w14:textId="554F40FF" w:rsidR="00CE4F30" w:rsidRDefault="00CE4F30" w:rsidP="00CE4F30"/>
    <w:p w14:paraId="5C7D5D83" w14:textId="6E27148F" w:rsidR="00CE4F30" w:rsidRDefault="00CE4F30" w:rsidP="0036182C">
      <w:pPr>
        <w:pStyle w:val="Title"/>
        <w:ind w:left="360"/>
      </w:pPr>
      <w:r>
        <w:t>Introduction</w:t>
      </w:r>
    </w:p>
    <w:p w14:paraId="6C4CB49F" w14:textId="77777777" w:rsidR="00CE4F30" w:rsidRPr="00CE4F30" w:rsidRDefault="00CE4F30" w:rsidP="00CE4F30">
      <w:pPr>
        <w:pStyle w:val="Title"/>
        <w:rPr>
          <w:sz w:val="96"/>
          <w:szCs w:val="28"/>
        </w:rPr>
      </w:pPr>
    </w:p>
    <w:p w14:paraId="0DA88EED" w14:textId="361BEBAC" w:rsidR="004160F2" w:rsidRPr="00352DE9" w:rsidRDefault="005C6193" w:rsidP="00C5010B">
      <w:pPr>
        <w:pStyle w:val="ListParagraph"/>
        <w:spacing w:line="276" w:lineRule="auto"/>
        <w:rPr>
          <w:sz w:val="32"/>
          <w:szCs w:val="32"/>
        </w:rPr>
      </w:pPr>
      <w:r>
        <w:rPr>
          <w:sz w:val="28"/>
          <w:szCs w:val="28"/>
        </w:rPr>
        <w:tab/>
      </w:r>
      <w:r w:rsidRPr="00352DE9">
        <w:rPr>
          <w:sz w:val="32"/>
          <w:szCs w:val="32"/>
        </w:rPr>
        <w:t xml:space="preserve">Game World </w:t>
      </w:r>
      <w:r w:rsidR="004160F2" w:rsidRPr="00352DE9">
        <w:rPr>
          <w:sz w:val="32"/>
          <w:szCs w:val="32"/>
        </w:rPr>
        <w:t>is a website that’s provide a platform for students as well teachers to learn, play, understand various concepts. Game World approach focuses on new way on introducing learning in terms adopting different skills required to improve your focus, response time as well as your coordination. This product is a</w:t>
      </w:r>
      <w:r w:rsidR="0045684B" w:rsidRPr="00352DE9">
        <w:rPr>
          <w:sz w:val="32"/>
          <w:szCs w:val="32"/>
        </w:rPr>
        <w:t>n</w:t>
      </w:r>
      <w:r w:rsidR="004160F2" w:rsidRPr="00352DE9">
        <w:rPr>
          <w:sz w:val="32"/>
          <w:szCs w:val="32"/>
        </w:rPr>
        <w:t xml:space="preserve"> unorthodox way of making use of the traditional knowledge we have come to absorb around us.</w:t>
      </w:r>
    </w:p>
    <w:p w14:paraId="3179D36B" w14:textId="2718AD2C" w:rsidR="004160F2" w:rsidRPr="0045684B" w:rsidRDefault="004160F2" w:rsidP="00C5010B">
      <w:pPr>
        <w:pStyle w:val="Heading1"/>
        <w:spacing w:line="276" w:lineRule="auto"/>
        <w:rPr>
          <w:sz w:val="36"/>
          <w:szCs w:val="24"/>
        </w:rPr>
      </w:pPr>
      <w:r w:rsidRPr="0045684B">
        <w:rPr>
          <w:sz w:val="36"/>
          <w:szCs w:val="24"/>
        </w:rPr>
        <w:t>Features of Website-</w:t>
      </w:r>
    </w:p>
    <w:p w14:paraId="78B83684" w14:textId="729EB744" w:rsidR="004160F2" w:rsidRPr="0045684B" w:rsidRDefault="004160F2" w:rsidP="00C5010B">
      <w:pPr>
        <w:pStyle w:val="Heading2"/>
        <w:numPr>
          <w:ilvl w:val="0"/>
          <w:numId w:val="19"/>
        </w:numPr>
        <w:spacing w:line="276" w:lineRule="auto"/>
        <w:rPr>
          <w:sz w:val="28"/>
          <w:szCs w:val="24"/>
        </w:rPr>
      </w:pPr>
      <w:r w:rsidRPr="0045684B">
        <w:rPr>
          <w:sz w:val="28"/>
          <w:szCs w:val="24"/>
        </w:rPr>
        <w:t>Quizes</w:t>
      </w:r>
    </w:p>
    <w:p w14:paraId="4DE9920E" w14:textId="0B929820" w:rsidR="004160F2" w:rsidRPr="0045684B" w:rsidRDefault="004160F2" w:rsidP="00C5010B">
      <w:pPr>
        <w:pStyle w:val="Heading2"/>
        <w:numPr>
          <w:ilvl w:val="0"/>
          <w:numId w:val="19"/>
        </w:numPr>
        <w:spacing w:line="276" w:lineRule="auto"/>
        <w:rPr>
          <w:sz w:val="28"/>
          <w:szCs w:val="24"/>
        </w:rPr>
      </w:pPr>
      <w:r w:rsidRPr="0045684B">
        <w:rPr>
          <w:sz w:val="28"/>
          <w:szCs w:val="24"/>
        </w:rPr>
        <w:t>Puzzle Games</w:t>
      </w:r>
    </w:p>
    <w:p w14:paraId="11E2BADA" w14:textId="20A353E6" w:rsidR="004160F2" w:rsidRPr="0045684B" w:rsidRDefault="004160F2" w:rsidP="00C5010B">
      <w:pPr>
        <w:pStyle w:val="Heading2"/>
        <w:numPr>
          <w:ilvl w:val="0"/>
          <w:numId w:val="19"/>
        </w:numPr>
        <w:spacing w:line="276" w:lineRule="auto"/>
        <w:rPr>
          <w:sz w:val="28"/>
          <w:szCs w:val="24"/>
        </w:rPr>
      </w:pPr>
      <w:r w:rsidRPr="0045684B">
        <w:rPr>
          <w:sz w:val="28"/>
          <w:szCs w:val="24"/>
        </w:rPr>
        <w:t>Fast Paced Games</w:t>
      </w:r>
    </w:p>
    <w:p w14:paraId="34D65182" w14:textId="4B656C1C" w:rsidR="004160F2" w:rsidRPr="0045684B" w:rsidRDefault="004160F2" w:rsidP="00C5010B">
      <w:pPr>
        <w:pStyle w:val="Heading2"/>
        <w:numPr>
          <w:ilvl w:val="0"/>
          <w:numId w:val="19"/>
        </w:numPr>
        <w:spacing w:line="276" w:lineRule="auto"/>
        <w:rPr>
          <w:sz w:val="28"/>
          <w:szCs w:val="24"/>
        </w:rPr>
      </w:pPr>
      <w:r w:rsidRPr="0045684B">
        <w:rPr>
          <w:sz w:val="28"/>
          <w:szCs w:val="24"/>
        </w:rPr>
        <w:t>Stress Buster Games</w:t>
      </w:r>
    </w:p>
    <w:p w14:paraId="0CF14E9C" w14:textId="77777777" w:rsidR="004160F2" w:rsidRPr="001F2CDF" w:rsidRDefault="004160F2" w:rsidP="00C5010B">
      <w:pPr>
        <w:pStyle w:val="ListParagraph"/>
        <w:spacing w:line="276" w:lineRule="auto"/>
      </w:pPr>
    </w:p>
    <w:p w14:paraId="1C8007B7" w14:textId="501F8FFA" w:rsidR="0036182C" w:rsidRPr="00F00587" w:rsidRDefault="0045684B" w:rsidP="00F00587">
      <w:pPr>
        <w:pStyle w:val="ListParagraph"/>
        <w:spacing w:line="276" w:lineRule="auto"/>
        <w:rPr>
          <w:sz w:val="32"/>
          <w:szCs w:val="32"/>
        </w:rPr>
      </w:pPr>
      <w:r w:rsidRPr="00352DE9">
        <w:rPr>
          <w:sz w:val="32"/>
          <w:szCs w:val="32"/>
        </w:rPr>
        <w:t xml:space="preserve">The way to use the website is </w:t>
      </w:r>
      <w:proofErr w:type="spellStart"/>
      <w:r w:rsidRPr="00352DE9">
        <w:rPr>
          <w:sz w:val="32"/>
          <w:szCs w:val="32"/>
        </w:rPr>
        <w:t>vey</w:t>
      </w:r>
      <w:proofErr w:type="spellEnd"/>
      <w:r w:rsidRPr="00352DE9">
        <w:rPr>
          <w:sz w:val="32"/>
          <w:szCs w:val="32"/>
        </w:rPr>
        <w:t xml:space="preserve"> dynamic each person can use the website according to its own use some maybe there to learn some , maybe there to play, and some to teach .It’s up to the user to produce his image of the website and the games available on there</w:t>
      </w:r>
    </w:p>
    <w:p w14:paraId="4909F1FD" w14:textId="57588F86" w:rsidR="0036182C" w:rsidRDefault="0036182C" w:rsidP="0045684B">
      <w:pPr>
        <w:pStyle w:val="Title"/>
        <w:ind w:left="720" w:firstLine="720"/>
        <w:jc w:val="left"/>
      </w:pPr>
      <w:r>
        <w:lastRenderedPageBreak/>
        <w:t>Aims and Objectives</w:t>
      </w:r>
    </w:p>
    <w:p w14:paraId="7B86F2E6" w14:textId="1A43A2FE" w:rsidR="0045684B" w:rsidRPr="00E0460C" w:rsidRDefault="0045684B" w:rsidP="00922055">
      <w:pPr>
        <w:pStyle w:val="Heading1"/>
        <w:rPr>
          <w:sz w:val="44"/>
          <w:szCs w:val="32"/>
        </w:rPr>
      </w:pPr>
      <w:r w:rsidRPr="00E0460C">
        <w:rPr>
          <w:sz w:val="44"/>
          <w:szCs w:val="32"/>
        </w:rPr>
        <w:t xml:space="preserve">The </w:t>
      </w:r>
      <w:r w:rsidR="00922055" w:rsidRPr="00E0460C">
        <w:rPr>
          <w:sz w:val="44"/>
          <w:szCs w:val="32"/>
        </w:rPr>
        <w:t>Aims &amp; Objectives are-</w:t>
      </w:r>
    </w:p>
    <w:p w14:paraId="2FD097FB" w14:textId="5D44CFDF" w:rsidR="00922055" w:rsidRPr="00E0460C" w:rsidRDefault="00922055" w:rsidP="00352DE9">
      <w:pPr>
        <w:pStyle w:val="ListBullet"/>
        <w:spacing w:line="360" w:lineRule="auto"/>
        <w:rPr>
          <w:sz w:val="32"/>
          <w:szCs w:val="32"/>
        </w:rPr>
      </w:pPr>
      <w:r w:rsidRPr="00E0460C">
        <w:rPr>
          <w:sz w:val="32"/>
          <w:szCs w:val="32"/>
        </w:rPr>
        <w:t xml:space="preserve">To develop a system where a user </w:t>
      </w:r>
      <w:proofErr w:type="spellStart"/>
      <w:r w:rsidRPr="00E0460C">
        <w:rPr>
          <w:sz w:val="32"/>
          <w:szCs w:val="32"/>
        </w:rPr>
        <w:t>an</w:t>
      </w:r>
      <w:proofErr w:type="spellEnd"/>
      <w:r w:rsidRPr="00E0460C">
        <w:rPr>
          <w:sz w:val="32"/>
          <w:szCs w:val="32"/>
        </w:rPr>
        <w:t xml:space="preserve"> learn as well as have fun.</w:t>
      </w:r>
    </w:p>
    <w:p w14:paraId="33E780C5" w14:textId="59EFD79B" w:rsidR="00922055" w:rsidRPr="00E0460C" w:rsidRDefault="00922055" w:rsidP="00352DE9">
      <w:pPr>
        <w:pStyle w:val="ListBullet"/>
        <w:spacing w:line="360" w:lineRule="auto"/>
        <w:rPr>
          <w:sz w:val="32"/>
          <w:szCs w:val="32"/>
        </w:rPr>
      </w:pPr>
      <w:r w:rsidRPr="00E0460C">
        <w:rPr>
          <w:sz w:val="32"/>
          <w:szCs w:val="32"/>
        </w:rPr>
        <w:t>To develop games where the user can test their skills.</w:t>
      </w:r>
    </w:p>
    <w:p w14:paraId="612F3DAF" w14:textId="7AD1904B" w:rsidR="00922055" w:rsidRPr="00E0460C" w:rsidRDefault="00922055" w:rsidP="00352DE9">
      <w:pPr>
        <w:pStyle w:val="ListBullet"/>
        <w:spacing w:line="360" w:lineRule="auto"/>
        <w:rPr>
          <w:sz w:val="32"/>
          <w:szCs w:val="32"/>
        </w:rPr>
      </w:pPr>
      <w:r w:rsidRPr="00E0460C">
        <w:rPr>
          <w:sz w:val="32"/>
          <w:szCs w:val="32"/>
        </w:rPr>
        <w:t>To build various types of games.</w:t>
      </w:r>
    </w:p>
    <w:p w14:paraId="54998248" w14:textId="1D665FE0" w:rsidR="00E0460C" w:rsidRPr="00E0460C" w:rsidRDefault="00E0460C" w:rsidP="00352DE9">
      <w:pPr>
        <w:pStyle w:val="ListBullet"/>
        <w:spacing w:line="360" w:lineRule="auto"/>
        <w:rPr>
          <w:sz w:val="32"/>
          <w:szCs w:val="32"/>
        </w:rPr>
      </w:pPr>
      <w:r w:rsidRPr="00E0460C">
        <w:rPr>
          <w:sz w:val="32"/>
          <w:szCs w:val="32"/>
        </w:rPr>
        <w:t>To build games which are easy for the understand and practice with.</w:t>
      </w:r>
    </w:p>
    <w:p w14:paraId="7B78D6AF" w14:textId="248FDA4C" w:rsidR="00E0460C" w:rsidRPr="00E0460C" w:rsidRDefault="00E0460C" w:rsidP="00352DE9">
      <w:pPr>
        <w:pStyle w:val="ListBullet"/>
        <w:spacing w:line="360" w:lineRule="auto"/>
        <w:rPr>
          <w:sz w:val="32"/>
          <w:szCs w:val="32"/>
        </w:rPr>
      </w:pPr>
      <w:r w:rsidRPr="00E0460C">
        <w:rPr>
          <w:sz w:val="32"/>
          <w:szCs w:val="32"/>
        </w:rPr>
        <w:t>To build quizzes which are unique to their criteria as in which information won’t be easily available for user to face a challenge.</w:t>
      </w:r>
    </w:p>
    <w:p w14:paraId="6A318CCE" w14:textId="6D2CC054" w:rsidR="00E0460C" w:rsidRPr="00E0460C" w:rsidRDefault="00E0460C" w:rsidP="00352DE9">
      <w:pPr>
        <w:pStyle w:val="ListBullet"/>
        <w:spacing w:line="360" w:lineRule="auto"/>
        <w:rPr>
          <w:sz w:val="32"/>
          <w:szCs w:val="32"/>
        </w:rPr>
      </w:pPr>
      <w:r w:rsidRPr="00E0460C">
        <w:rPr>
          <w:sz w:val="32"/>
          <w:szCs w:val="32"/>
        </w:rPr>
        <w:t>To build difficulty scalable games.</w:t>
      </w:r>
    </w:p>
    <w:p w14:paraId="68DB55BE" w14:textId="560FABF5" w:rsidR="00E0460C" w:rsidRPr="00E0460C" w:rsidRDefault="00E0460C" w:rsidP="00352DE9">
      <w:pPr>
        <w:pStyle w:val="ListBullet"/>
        <w:spacing w:line="360" w:lineRule="auto"/>
        <w:rPr>
          <w:sz w:val="32"/>
          <w:szCs w:val="32"/>
        </w:rPr>
      </w:pPr>
      <w:r w:rsidRPr="00E0460C">
        <w:rPr>
          <w:sz w:val="32"/>
          <w:szCs w:val="32"/>
        </w:rPr>
        <w:t>To have a very well-designed interactive website.</w:t>
      </w:r>
    </w:p>
    <w:p w14:paraId="490D0899" w14:textId="4E69E778" w:rsidR="00586A59" w:rsidRPr="002F53C7" w:rsidRDefault="00E0460C" w:rsidP="002F53C7">
      <w:pPr>
        <w:pStyle w:val="ListBullet"/>
        <w:spacing w:line="360" w:lineRule="auto"/>
        <w:rPr>
          <w:sz w:val="32"/>
          <w:szCs w:val="32"/>
        </w:rPr>
      </w:pPr>
      <w:r w:rsidRPr="00E0460C">
        <w:rPr>
          <w:sz w:val="32"/>
          <w:szCs w:val="32"/>
        </w:rPr>
        <w:t>Games which cover various topics while still being a basic interaction and stress-free class.</w:t>
      </w:r>
    </w:p>
    <w:p w14:paraId="26440F9E" w14:textId="1E4E2EF8" w:rsidR="00E0460C" w:rsidRDefault="00E0460C" w:rsidP="00E0460C">
      <w:pPr>
        <w:pStyle w:val="Title"/>
      </w:pPr>
      <w:r>
        <w:lastRenderedPageBreak/>
        <w:t>Scope</w:t>
      </w:r>
    </w:p>
    <w:p w14:paraId="386CA661" w14:textId="3B379940" w:rsidR="00E0460C" w:rsidRDefault="00E0460C" w:rsidP="00E0460C">
      <w:pPr>
        <w:pStyle w:val="Title"/>
      </w:pPr>
    </w:p>
    <w:p w14:paraId="58110B55" w14:textId="08D059AD" w:rsidR="007D0E65" w:rsidRDefault="007D0E65" w:rsidP="00352DE9">
      <w:pPr>
        <w:spacing w:line="360" w:lineRule="auto"/>
        <w:rPr>
          <w:sz w:val="32"/>
          <w:szCs w:val="32"/>
        </w:rPr>
      </w:pPr>
      <w:r w:rsidRPr="007D0E65">
        <w:rPr>
          <w:sz w:val="32"/>
          <w:szCs w:val="32"/>
        </w:rPr>
        <w:t xml:space="preserve">This product has great future scope. Gaming World software is developed for multiple browsers and browsing environments. This project also provides security with Login-id and Password, so that any unauthorized user cannot use your account. The only Authorized personnel will be able to access their own accounts. Its databases are fully trained to handle large amount of data flowing in and out even while multiple users from different sectors are using </w:t>
      </w:r>
      <w:proofErr w:type="gramStart"/>
      <w:r w:rsidRPr="007D0E65">
        <w:rPr>
          <w:sz w:val="32"/>
          <w:szCs w:val="32"/>
        </w:rPr>
        <w:t xml:space="preserve">it </w:t>
      </w:r>
      <w:r w:rsidR="003533D7">
        <w:rPr>
          <w:sz w:val="32"/>
          <w:szCs w:val="32"/>
        </w:rPr>
        <w:t>.There</w:t>
      </w:r>
      <w:proofErr w:type="gramEnd"/>
      <w:r w:rsidR="003533D7">
        <w:rPr>
          <w:sz w:val="32"/>
          <w:szCs w:val="32"/>
        </w:rPr>
        <w:t xml:space="preserve"> are different games and quizzes which test your knowledge and your raw skills.</w:t>
      </w:r>
    </w:p>
    <w:p w14:paraId="2CC8798A" w14:textId="77777777" w:rsidR="00BD4D3A" w:rsidRPr="00BD4D3A" w:rsidRDefault="00BD4D3A" w:rsidP="00BD4D3A">
      <w:pPr>
        <w:spacing w:line="360" w:lineRule="auto"/>
        <w:rPr>
          <w:sz w:val="32"/>
          <w:szCs w:val="32"/>
        </w:rPr>
      </w:pPr>
      <w:r w:rsidRPr="00BD4D3A">
        <w:rPr>
          <w:sz w:val="32"/>
          <w:szCs w:val="32"/>
        </w:rPr>
        <w:t>The software is for users the to register and login.</w:t>
      </w:r>
    </w:p>
    <w:p w14:paraId="21EB6945" w14:textId="77777777" w:rsidR="00BD4D3A" w:rsidRPr="00BD4D3A" w:rsidRDefault="00BD4D3A" w:rsidP="002F53C7">
      <w:pPr>
        <w:pStyle w:val="ListParagraph"/>
        <w:numPr>
          <w:ilvl w:val="0"/>
          <w:numId w:val="20"/>
        </w:numPr>
        <w:spacing w:line="276" w:lineRule="auto"/>
        <w:rPr>
          <w:sz w:val="32"/>
          <w:szCs w:val="32"/>
        </w:rPr>
      </w:pPr>
      <w:r w:rsidRPr="00BD4D3A">
        <w:rPr>
          <w:sz w:val="32"/>
          <w:szCs w:val="32"/>
        </w:rPr>
        <w:t>The users can add new quizzes as well as play them.</w:t>
      </w:r>
    </w:p>
    <w:p w14:paraId="5F323024" w14:textId="77777777" w:rsidR="00BD4D3A" w:rsidRPr="00BD4D3A" w:rsidRDefault="00BD4D3A" w:rsidP="002F53C7">
      <w:pPr>
        <w:pStyle w:val="ListParagraph"/>
        <w:numPr>
          <w:ilvl w:val="0"/>
          <w:numId w:val="20"/>
        </w:numPr>
        <w:spacing w:line="276" w:lineRule="auto"/>
        <w:rPr>
          <w:sz w:val="32"/>
          <w:szCs w:val="32"/>
        </w:rPr>
      </w:pPr>
      <w:r w:rsidRPr="00BD4D3A">
        <w:rPr>
          <w:sz w:val="32"/>
          <w:szCs w:val="32"/>
        </w:rPr>
        <w:t>The server side will be responsible for updating the website and its elements.</w:t>
      </w:r>
    </w:p>
    <w:p w14:paraId="236DB823" w14:textId="77777777" w:rsidR="00BD4D3A" w:rsidRPr="00BD4D3A" w:rsidRDefault="00BD4D3A" w:rsidP="002F53C7">
      <w:pPr>
        <w:pStyle w:val="ListParagraph"/>
        <w:numPr>
          <w:ilvl w:val="0"/>
          <w:numId w:val="20"/>
        </w:numPr>
        <w:spacing w:line="276" w:lineRule="auto"/>
        <w:rPr>
          <w:sz w:val="32"/>
          <w:szCs w:val="32"/>
        </w:rPr>
      </w:pPr>
      <w:r w:rsidRPr="00BD4D3A">
        <w:rPr>
          <w:sz w:val="32"/>
          <w:szCs w:val="32"/>
        </w:rPr>
        <w:t>The users can upload lot of game so the website will stay fresh and growing.</w:t>
      </w:r>
    </w:p>
    <w:p w14:paraId="3B2953FB" w14:textId="5013B2D9" w:rsidR="00586A59" w:rsidRPr="002F53C7" w:rsidRDefault="00BD4D3A" w:rsidP="007D0E65">
      <w:pPr>
        <w:pStyle w:val="ListParagraph"/>
        <w:numPr>
          <w:ilvl w:val="0"/>
          <w:numId w:val="20"/>
        </w:numPr>
        <w:spacing w:line="276" w:lineRule="auto"/>
        <w:rPr>
          <w:sz w:val="32"/>
          <w:szCs w:val="32"/>
        </w:rPr>
      </w:pPr>
      <w:r w:rsidRPr="00BD4D3A">
        <w:rPr>
          <w:sz w:val="32"/>
          <w:szCs w:val="32"/>
        </w:rPr>
        <w:t>The users play the games which will have a user scoreboard and they can compete with their own score as well as others.</w:t>
      </w:r>
    </w:p>
    <w:p w14:paraId="6AF6C0A1" w14:textId="4A2E17BB" w:rsidR="003533D7" w:rsidRPr="007D0E65" w:rsidRDefault="00BE2086" w:rsidP="003533D7">
      <w:pPr>
        <w:pStyle w:val="Title"/>
      </w:pPr>
      <w:r>
        <w:lastRenderedPageBreak/>
        <w:t>Scalability</w:t>
      </w:r>
    </w:p>
    <w:p w14:paraId="003DCB06" w14:textId="3D09C26F" w:rsidR="0036182C" w:rsidRDefault="0036182C" w:rsidP="0036182C"/>
    <w:p w14:paraId="3A74E7C7" w14:textId="31EC93C3" w:rsidR="00BE2086" w:rsidRDefault="00BE2086" w:rsidP="0036182C"/>
    <w:p w14:paraId="5392D4B6" w14:textId="5CB4DB01" w:rsidR="00C81C88" w:rsidRPr="002F53C7" w:rsidRDefault="00BE2086" w:rsidP="002F53C7">
      <w:pPr>
        <w:spacing w:line="480" w:lineRule="auto"/>
        <w:rPr>
          <w:sz w:val="32"/>
          <w:szCs w:val="32"/>
        </w:rPr>
      </w:pPr>
      <w:r w:rsidRPr="00352DE9">
        <w:rPr>
          <w:sz w:val="32"/>
          <w:szCs w:val="32"/>
        </w:rPr>
        <w:t xml:space="preserve">The system has great scalability as in the it is a gaming website based on learning therefore it </w:t>
      </w:r>
      <w:proofErr w:type="gramStart"/>
      <w:r w:rsidRPr="00352DE9">
        <w:rPr>
          <w:sz w:val="32"/>
          <w:szCs w:val="32"/>
        </w:rPr>
        <w:t>reach</w:t>
      </w:r>
      <w:proofErr w:type="gramEnd"/>
      <w:r w:rsidRPr="00352DE9">
        <w:rPr>
          <w:sz w:val="32"/>
          <w:szCs w:val="32"/>
        </w:rPr>
        <w:t xml:space="preserve"> is infinite in terms of usability. We can add </w:t>
      </w:r>
      <w:r w:rsidR="00352DE9" w:rsidRPr="00352DE9">
        <w:rPr>
          <w:sz w:val="32"/>
          <w:szCs w:val="32"/>
        </w:rPr>
        <w:t>a huge library of quizzes and games which can be accessed by users anytime ,it’s based on learning so knowledge never expires people will always have a need to learn ,to test their knowledge and to take a break from learning to have some competitive fun. We can add a scoreboard as well as a local achievement list to get users more invested and to be active on the websites. Incentives are always a future goal to bring in new audience. It can turn into a gaming hub where users can make their own quizzes, play each other’s quizzes, and try to be more involved. This website can reach millions for their beneficial mindful uses and spread to be active and fun.</w:t>
      </w:r>
    </w:p>
    <w:p w14:paraId="39339B4E" w14:textId="3C6D98FC" w:rsidR="00352DE9" w:rsidRDefault="004410C0" w:rsidP="004410C0">
      <w:pPr>
        <w:pStyle w:val="Title"/>
      </w:pPr>
      <w:r>
        <w:lastRenderedPageBreak/>
        <w:t>Limitations</w:t>
      </w:r>
    </w:p>
    <w:p w14:paraId="208BB58D" w14:textId="2AC09C72" w:rsidR="00E356CE" w:rsidRDefault="00E356CE" w:rsidP="004410C0">
      <w:pPr>
        <w:pStyle w:val="Title"/>
      </w:pPr>
    </w:p>
    <w:p w14:paraId="10413259" w14:textId="52197707" w:rsidR="00E356CE" w:rsidRDefault="00D1002C" w:rsidP="00D1002C">
      <w:pPr>
        <w:spacing w:line="360" w:lineRule="auto"/>
        <w:rPr>
          <w:sz w:val="32"/>
          <w:szCs w:val="32"/>
        </w:rPr>
      </w:pPr>
      <w:r>
        <w:rPr>
          <w:sz w:val="32"/>
          <w:szCs w:val="32"/>
        </w:rPr>
        <w:t>The limitation of project are as follows-</w:t>
      </w:r>
    </w:p>
    <w:p w14:paraId="35F83458" w14:textId="5900EAB7" w:rsidR="00D1002C" w:rsidRPr="00D1002C" w:rsidRDefault="00D1002C" w:rsidP="00D1002C">
      <w:pPr>
        <w:pStyle w:val="ListBullet"/>
        <w:rPr>
          <w:sz w:val="32"/>
          <w:szCs w:val="32"/>
        </w:rPr>
      </w:pPr>
      <w:r w:rsidRPr="00D1002C">
        <w:rPr>
          <w:sz w:val="32"/>
          <w:szCs w:val="32"/>
        </w:rPr>
        <w:t>Not all software will work for every project nor can all software be adapted for the users immediately.</w:t>
      </w:r>
    </w:p>
    <w:p w14:paraId="1339446D" w14:textId="5FBD72DE" w:rsidR="00D1002C" w:rsidRPr="00D1002C" w:rsidRDefault="00D1002C" w:rsidP="00D1002C">
      <w:pPr>
        <w:pStyle w:val="ListBullet"/>
        <w:rPr>
          <w:sz w:val="32"/>
          <w:szCs w:val="32"/>
        </w:rPr>
      </w:pPr>
      <w:r w:rsidRPr="00D1002C">
        <w:rPr>
          <w:sz w:val="32"/>
          <w:szCs w:val="32"/>
        </w:rPr>
        <w:t>Even though it has a global reach the software has limited storage and can crash if the number of users exceed the defined data capacity.</w:t>
      </w:r>
    </w:p>
    <w:p w14:paraId="01EC995A" w14:textId="10F10E14" w:rsidR="00D1002C" w:rsidRPr="00D1002C" w:rsidRDefault="00D1002C" w:rsidP="00D1002C">
      <w:pPr>
        <w:pStyle w:val="ListBullet"/>
        <w:rPr>
          <w:sz w:val="32"/>
          <w:szCs w:val="32"/>
        </w:rPr>
      </w:pPr>
      <w:r w:rsidRPr="00D1002C">
        <w:rPr>
          <w:sz w:val="32"/>
          <w:szCs w:val="32"/>
        </w:rPr>
        <w:t>Users cannot check their scores or their achievements.</w:t>
      </w:r>
    </w:p>
    <w:p w14:paraId="0AB5CBAB" w14:textId="6437DD37" w:rsidR="00D1002C" w:rsidRDefault="00D1002C" w:rsidP="00D1002C">
      <w:pPr>
        <w:pStyle w:val="ListBullet"/>
        <w:rPr>
          <w:sz w:val="32"/>
          <w:szCs w:val="32"/>
        </w:rPr>
      </w:pPr>
      <w:r w:rsidRPr="00D1002C">
        <w:rPr>
          <w:sz w:val="32"/>
          <w:szCs w:val="32"/>
        </w:rPr>
        <w:t>Users might face challenges in learning cause there’s no display of result currently</w:t>
      </w:r>
      <w:r>
        <w:rPr>
          <w:sz w:val="32"/>
          <w:szCs w:val="32"/>
        </w:rPr>
        <w:t>.</w:t>
      </w:r>
    </w:p>
    <w:p w14:paraId="4E2E775F" w14:textId="017AF174" w:rsidR="00D1002C" w:rsidRDefault="00D1002C" w:rsidP="00D1002C">
      <w:pPr>
        <w:pStyle w:val="ListBullet"/>
        <w:rPr>
          <w:sz w:val="32"/>
          <w:szCs w:val="32"/>
        </w:rPr>
      </w:pPr>
      <w:r>
        <w:rPr>
          <w:sz w:val="32"/>
          <w:szCs w:val="32"/>
        </w:rPr>
        <w:t>If users have slow internet, they might have a hard time using the website and accessing it.</w:t>
      </w:r>
    </w:p>
    <w:p w14:paraId="43A2901F" w14:textId="68095F98" w:rsidR="00D1002C" w:rsidRDefault="00D1002C" w:rsidP="00D1002C">
      <w:pPr>
        <w:pStyle w:val="ListBullet"/>
        <w:rPr>
          <w:sz w:val="32"/>
          <w:szCs w:val="32"/>
        </w:rPr>
      </w:pPr>
      <w:r>
        <w:rPr>
          <w:sz w:val="32"/>
          <w:szCs w:val="32"/>
        </w:rPr>
        <w:t>The website has a very dynamic UI designs it cannot be used by blind people to learn the set material.</w:t>
      </w:r>
    </w:p>
    <w:p w14:paraId="4AA525B5" w14:textId="4A785937" w:rsidR="00BD4D3A" w:rsidRDefault="00BD4D3A" w:rsidP="00D1002C">
      <w:pPr>
        <w:pStyle w:val="ListBullet"/>
        <w:rPr>
          <w:sz w:val="32"/>
          <w:szCs w:val="32"/>
        </w:rPr>
      </w:pPr>
      <w:r>
        <w:rPr>
          <w:sz w:val="32"/>
          <w:szCs w:val="32"/>
        </w:rPr>
        <w:t>There’s no color-blind mode for color blind people to take advantage of.</w:t>
      </w:r>
    </w:p>
    <w:p w14:paraId="53298150" w14:textId="7A52B09A" w:rsidR="00D1002C" w:rsidRDefault="00D1002C" w:rsidP="00C81C88">
      <w:pPr>
        <w:pStyle w:val="ListBullet"/>
        <w:numPr>
          <w:ilvl w:val="0"/>
          <w:numId w:val="0"/>
        </w:numPr>
        <w:rPr>
          <w:sz w:val="32"/>
          <w:szCs w:val="32"/>
        </w:rPr>
      </w:pPr>
    </w:p>
    <w:p w14:paraId="514DFC48" w14:textId="37D42535" w:rsidR="00D1002C" w:rsidRDefault="00D1002C" w:rsidP="00D1002C">
      <w:pPr>
        <w:pStyle w:val="ListBullet"/>
        <w:numPr>
          <w:ilvl w:val="0"/>
          <w:numId w:val="0"/>
        </w:numPr>
        <w:ind w:left="720" w:hanging="360"/>
        <w:rPr>
          <w:sz w:val="32"/>
          <w:szCs w:val="32"/>
        </w:rPr>
      </w:pPr>
    </w:p>
    <w:p w14:paraId="60A42DEE" w14:textId="4E6A85C4" w:rsidR="00D1002C" w:rsidRDefault="00C5010B" w:rsidP="00C5010B">
      <w:pPr>
        <w:pStyle w:val="Title"/>
      </w:pPr>
      <w:r>
        <w:lastRenderedPageBreak/>
        <w:t>Challenges</w:t>
      </w:r>
    </w:p>
    <w:p w14:paraId="679A9BDF" w14:textId="315ABAE4" w:rsidR="00C5010B" w:rsidRDefault="00C5010B" w:rsidP="00C5010B">
      <w:pPr>
        <w:pStyle w:val="Title"/>
        <w:spacing w:line="360" w:lineRule="auto"/>
      </w:pPr>
    </w:p>
    <w:p w14:paraId="00C0807E" w14:textId="6ECACA5C" w:rsidR="00C5010B" w:rsidRPr="00C5010B" w:rsidRDefault="00C5010B" w:rsidP="00C5010B">
      <w:pPr>
        <w:pStyle w:val="ListParagraph"/>
        <w:numPr>
          <w:ilvl w:val="0"/>
          <w:numId w:val="21"/>
        </w:numPr>
        <w:spacing w:line="360" w:lineRule="auto"/>
        <w:rPr>
          <w:sz w:val="32"/>
          <w:szCs w:val="32"/>
        </w:rPr>
      </w:pPr>
      <w:r w:rsidRPr="00C5010B">
        <w:rPr>
          <w:sz w:val="32"/>
          <w:szCs w:val="32"/>
        </w:rPr>
        <w:t>It was difficult to implement AJAX with the php and JS as we had to pass variables of JavaScript through AJAX to get the values entered into the database.</w:t>
      </w:r>
    </w:p>
    <w:p w14:paraId="3D2B6985" w14:textId="01548F14" w:rsidR="00C5010B" w:rsidRDefault="00C5010B" w:rsidP="00C5010B">
      <w:pPr>
        <w:pStyle w:val="ListParagraph"/>
        <w:numPr>
          <w:ilvl w:val="0"/>
          <w:numId w:val="21"/>
        </w:numPr>
        <w:spacing w:line="360" w:lineRule="auto"/>
        <w:rPr>
          <w:sz w:val="32"/>
          <w:szCs w:val="32"/>
        </w:rPr>
      </w:pPr>
      <w:r w:rsidRPr="00C5010B">
        <w:rPr>
          <w:sz w:val="32"/>
          <w:szCs w:val="32"/>
        </w:rPr>
        <w:t xml:space="preserve">The </w:t>
      </w:r>
      <w:r>
        <w:rPr>
          <w:sz w:val="32"/>
          <w:szCs w:val="32"/>
        </w:rPr>
        <w:t>implementation of cross browser methods provided a lot of errors to make it compatible we had to make lot of changes.</w:t>
      </w:r>
    </w:p>
    <w:p w14:paraId="24019CC1" w14:textId="6A20E777" w:rsidR="00C5010B" w:rsidRDefault="00C5010B" w:rsidP="00C5010B">
      <w:pPr>
        <w:pStyle w:val="ListParagraph"/>
        <w:numPr>
          <w:ilvl w:val="0"/>
          <w:numId w:val="21"/>
        </w:numPr>
        <w:spacing w:line="360" w:lineRule="auto"/>
        <w:rPr>
          <w:sz w:val="32"/>
          <w:szCs w:val="32"/>
        </w:rPr>
      </w:pPr>
      <w:r>
        <w:rPr>
          <w:sz w:val="32"/>
          <w:szCs w:val="32"/>
        </w:rPr>
        <w:t>The disagreements on the direction of project were common which often halted the progress of the project.</w:t>
      </w:r>
    </w:p>
    <w:p w14:paraId="0B5CA995" w14:textId="69DE4FAD" w:rsidR="00C5010B" w:rsidRDefault="00C5010B" w:rsidP="00C5010B">
      <w:pPr>
        <w:pStyle w:val="ListParagraph"/>
        <w:numPr>
          <w:ilvl w:val="0"/>
          <w:numId w:val="21"/>
        </w:numPr>
        <w:spacing w:line="360" w:lineRule="auto"/>
        <w:rPr>
          <w:sz w:val="32"/>
          <w:szCs w:val="32"/>
        </w:rPr>
      </w:pPr>
      <w:r>
        <w:rPr>
          <w:sz w:val="32"/>
          <w:szCs w:val="32"/>
        </w:rPr>
        <w:t>Gathering easy but uncommon information to be implemented in quiz were hard to find.</w:t>
      </w:r>
    </w:p>
    <w:p w14:paraId="10A38694" w14:textId="36BF8C71" w:rsidR="00C5010B" w:rsidRDefault="00D44DD9" w:rsidP="00C5010B">
      <w:pPr>
        <w:pStyle w:val="ListParagraph"/>
        <w:numPr>
          <w:ilvl w:val="0"/>
          <w:numId w:val="21"/>
        </w:numPr>
        <w:spacing w:line="360" w:lineRule="auto"/>
        <w:rPr>
          <w:sz w:val="32"/>
          <w:szCs w:val="32"/>
        </w:rPr>
      </w:pPr>
      <w:r>
        <w:rPr>
          <w:sz w:val="32"/>
          <w:szCs w:val="32"/>
        </w:rPr>
        <w:t>Due to Table name issues we had a lot of connection issues.</w:t>
      </w:r>
    </w:p>
    <w:p w14:paraId="6D7BA69C" w14:textId="3F3B4088" w:rsidR="00D44DD9" w:rsidRDefault="00D44DD9" w:rsidP="00C5010B">
      <w:pPr>
        <w:pStyle w:val="ListParagraph"/>
        <w:numPr>
          <w:ilvl w:val="0"/>
          <w:numId w:val="21"/>
        </w:numPr>
        <w:spacing w:line="360" w:lineRule="auto"/>
        <w:rPr>
          <w:sz w:val="32"/>
          <w:szCs w:val="32"/>
        </w:rPr>
      </w:pPr>
      <w:r>
        <w:rPr>
          <w:sz w:val="32"/>
          <w:szCs w:val="32"/>
        </w:rPr>
        <w:t>Learning the logic of the graphical game interaction was hard, which came as a major challenge.</w:t>
      </w:r>
    </w:p>
    <w:p w14:paraId="1B4BB156" w14:textId="52C9D3DC" w:rsidR="00D44DD9" w:rsidRDefault="00D44DD9" w:rsidP="00D44DD9">
      <w:pPr>
        <w:spacing w:line="360" w:lineRule="auto"/>
        <w:rPr>
          <w:sz w:val="32"/>
          <w:szCs w:val="32"/>
        </w:rPr>
      </w:pPr>
    </w:p>
    <w:p w14:paraId="23D18174" w14:textId="37601383" w:rsidR="00D44DD9" w:rsidRDefault="00D44DD9" w:rsidP="00D44DD9">
      <w:pPr>
        <w:spacing w:line="360" w:lineRule="auto"/>
        <w:rPr>
          <w:sz w:val="32"/>
          <w:szCs w:val="32"/>
        </w:rPr>
      </w:pPr>
    </w:p>
    <w:p w14:paraId="441C5535" w14:textId="0DFD9D7C" w:rsidR="00D44DD9" w:rsidRDefault="00D44DD9" w:rsidP="00D44DD9">
      <w:pPr>
        <w:spacing w:line="360" w:lineRule="auto"/>
        <w:rPr>
          <w:sz w:val="32"/>
          <w:szCs w:val="32"/>
        </w:rPr>
      </w:pPr>
    </w:p>
    <w:p w14:paraId="558F5F9C" w14:textId="1D8C11B8" w:rsidR="00D44DD9" w:rsidRDefault="00D44DD9" w:rsidP="00D44DD9">
      <w:pPr>
        <w:pStyle w:val="Title"/>
      </w:pPr>
      <w:r>
        <w:lastRenderedPageBreak/>
        <w:t>Assumptions</w:t>
      </w:r>
    </w:p>
    <w:p w14:paraId="21907E90" w14:textId="3F540F10" w:rsidR="00D44DD9" w:rsidRDefault="00D44DD9" w:rsidP="0041671C">
      <w:pPr>
        <w:pStyle w:val="Title"/>
        <w:spacing w:line="360" w:lineRule="auto"/>
      </w:pPr>
    </w:p>
    <w:p w14:paraId="4B26A3FE" w14:textId="6A985A1E" w:rsidR="00D44DD9" w:rsidRDefault="00D44DD9" w:rsidP="0041671C">
      <w:pPr>
        <w:pStyle w:val="ListParagraph"/>
        <w:numPr>
          <w:ilvl w:val="0"/>
          <w:numId w:val="22"/>
        </w:numPr>
        <w:spacing w:line="360" w:lineRule="auto"/>
        <w:rPr>
          <w:sz w:val="32"/>
          <w:szCs w:val="32"/>
        </w:rPr>
      </w:pPr>
      <w:r w:rsidRPr="0041671C">
        <w:rPr>
          <w:sz w:val="32"/>
          <w:szCs w:val="32"/>
        </w:rPr>
        <w:t xml:space="preserve">We </w:t>
      </w:r>
      <w:r w:rsidR="0041671C" w:rsidRPr="0041671C">
        <w:rPr>
          <w:sz w:val="32"/>
          <w:szCs w:val="32"/>
        </w:rPr>
        <w:t>initially</w:t>
      </w:r>
      <w:r w:rsidRPr="0041671C">
        <w:rPr>
          <w:sz w:val="32"/>
          <w:szCs w:val="32"/>
        </w:rPr>
        <w:t xml:space="preserve"> assumed that the project would have to have a multiple user login type interface but </w:t>
      </w:r>
      <w:r w:rsidR="0041671C" w:rsidRPr="0041671C">
        <w:rPr>
          <w:sz w:val="32"/>
          <w:szCs w:val="32"/>
        </w:rPr>
        <w:t>later we came to realize in this as it isn’t needed.</w:t>
      </w:r>
    </w:p>
    <w:p w14:paraId="71C61B98" w14:textId="17587354" w:rsidR="0041671C" w:rsidRDefault="0041671C" w:rsidP="0041671C">
      <w:pPr>
        <w:pStyle w:val="ListParagraph"/>
        <w:numPr>
          <w:ilvl w:val="0"/>
          <w:numId w:val="22"/>
        </w:numPr>
        <w:spacing w:line="360" w:lineRule="auto"/>
        <w:rPr>
          <w:sz w:val="32"/>
          <w:szCs w:val="32"/>
        </w:rPr>
      </w:pPr>
      <w:r>
        <w:rPr>
          <w:sz w:val="32"/>
          <w:szCs w:val="32"/>
        </w:rPr>
        <w:t>We would require only one type of database which through we can call and pass different question.</w:t>
      </w:r>
    </w:p>
    <w:p w14:paraId="6B0E1C16" w14:textId="6FA120F9" w:rsidR="0041671C" w:rsidRDefault="0041671C" w:rsidP="0041671C">
      <w:pPr>
        <w:spacing w:line="360" w:lineRule="auto"/>
        <w:rPr>
          <w:sz w:val="32"/>
          <w:szCs w:val="32"/>
        </w:rPr>
      </w:pPr>
    </w:p>
    <w:p w14:paraId="137AEFB1" w14:textId="6E4A0DD3" w:rsidR="0041671C" w:rsidRDefault="0041671C" w:rsidP="0041671C">
      <w:pPr>
        <w:spacing w:line="360" w:lineRule="auto"/>
        <w:rPr>
          <w:sz w:val="32"/>
          <w:szCs w:val="32"/>
        </w:rPr>
      </w:pPr>
    </w:p>
    <w:p w14:paraId="2A013E28" w14:textId="0CBA4A98" w:rsidR="0041671C" w:rsidRDefault="0041671C" w:rsidP="0041671C">
      <w:pPr>
        <w:spacing w:line="360" w:lineRule="auto"/>
        <w:rPr>
          <w:sz w:val="32"/>
          <w:szCs w:val="32"/>
        </w:rPr>
      </w:pPr>
    </w:p>
    <w:p w14:paraId="61CC5653" w14:textId="77189553" w:rsidR="0041671C" w:rsidRDefault="0041671C" w:rsidP="0041671C">
      <w:pPr>
        <w:spacing w:line="360" w:lineRule="auto"/>
        <w:rPr>
          <w:sz w:val="32"/>
          <w:szCs w:val="32"/>
        </w:rPr>
      </w:pPr>
    </w:p>
    <w:p w14:paraId="052595EE" w14:textId="0DF579D8" w:rsidR="0041671C" w:rsidRDefault="0041671C" w:rsidP="0041671C">
      <w:pPr>
        <w:spacing w:line="360" w:lineRule="auto"/>
        <w:rPr>
          <w:sz w:val="32"/>
          <w:szCs w:val="32"/>
        </w:rPr>
      </w:pPr>
    </w:p>
    <w:p w14:paraId="1D5017A8" w14:textId="24A846C0" w:rsidR="0041671C" w:rsidRDefault="0041671C" w:rsidP="0041671C">
      <w:pPr>
        <w:spacing w:line="360" w:lineRule="auto"/>
        <w:rPr>
          <w:sz w:val="32"/>
          <w:szCs w:val="32"/>
        </w:rPr>
      </w:pPr>
    </w:p>
    <w:p w14:paraId="66AEE87F" w14:textId="5F1A4B8B" w:rsidR="0041671C" w:rsidRDefault="0041671C" w:rsidP="0041671C">
      <w:pPr>
        <w:spacing w:line="360" w:lineRule="auto"/>
        <w:rPr>
          <w:sz w:val="32"/>
          <w:szCs w:val="32"/>
        </w:rPr>
      </w:pPr>
    </w:p>
    <w:p w14:paraId="0ED0F38F" w14:textId="011C632F" w:rsidR="0041671C" w:rsidRDefault="0041671C" w:rsidP="0041671C">
      <w:pPr>
        <w:spacing w:line="360" w:lineRule="auto"/>
        <w:rPr>
          <w:sz w:val="32"/>
          <w:szCs w:val="32"/>
        </w:rPr>
      </w:pPr>
    </w:p>
    <w:p w14:paraId="3915B853" w14:textId="114D0F1D" w:rsidR="0041671C" w:rsidRDefault="0041671C" w:rsidP="0041671C">
      <w:pPr>
        <w:spacing w:line="360" w:lineRule="auto"/>
        <w:rPr>
          <w:sz w:val="32"/>
          <w:szCs w:val="32"/>
        </w:rPr>
      </w:pPr>
    </w:p>
    <w:p w14:paraId="3288CCF7" w14:textId="452BED35" w:rsidR="0041671C" w:rsidRDefault="0041671C" w:rsidP="0041671C">
      <w:pPr>
        <w:spacing w:line="360" w:lineRule="auto"/>
        <w:rPr>
          <w:sz w:val="32"/>
          <w:szCs w:val="32"/>
        </w:rPr>
      </w:pPr>
    </w:p>
    <w:p w14:paraId="5AFA3774" w14:textId="1267F330" w:rsidR="0041671C" w:rsidRDefault="0041671C" w:rsidP="00C81C88">
      <w:pPr>
        <w:pStyle w:val="Title"/>
      </w:pPr>
      <w:r>
        <w:lastRenderedPageBreak/>
        <w:t>Technologies Used</w:t>
      </w:r>
    </w:p>
    <w:p w14:paraId="335BE7A9" w14:textId="77777777" w:rsidR="0041671C" w:rsidRPr="00C81C88" w:rsidRDefault="0041671C" w:rsidP="00C81C88">
      <w:pPr>
        <w:spacing w:line="240" w:lineRule="auto"/>
        <w:rPr>
          <w:sz w:val="36"/>
          <w:szCs w:val="36"/>
        </w:rPr>
      </w:pPr>
      <w:r w:rsidRPr="00C81C88">
        <w:rPr>
          <w:rStyle w:val="Heading1Char"/>
          <w:sz w:val="36"/>
          <w:szCs w:val="24"/>
        </w:rPr>
        <w:t>HARDWARE REQUIREMENTS</w:t>
      </w:r>
      <w:r w:rsidRPr="00C81C88">
        <w:rPr>
          <w:sz w:val="36"/>
          <w:szCs w:val="36"/>
        </w:rPr>
        <w:t>:</w:t>
      </w:r>
    </w:p>
    <w:p w14:paraId="1CF5B6B1" w14:textId="3C4C0E43" w:rsidR="0041671C" w:rsidRDefault="0041671C" w:rsidP="00C81C88">
      <w:pPr>
        <w:pStyle w:val="ListParagraph"/>
        <w:numPr>
          <w:ilvl w:val="0"/>
          <w:numId w:val="24"/>
        </w:numPr>
        <w:spacing w:line="240" w:lineRule="auto"/>
        <w:rPr>
          <w:sz w:val="32"/>
          <w:szCs w:val="32"/>
        </w:rPr>
      </w:pPr>
      <w:r>
        <w:rPr>
          <w:sz w:val="32"/>
          <w:szCs w:val="32"/>
        </w:rPr>
        <w:t>Intel®Core™i7-7700HQ CPU@ 2.80GHZ</w:t>
      </w:r>
    </w:p>
    <w:p w14:paraId="1DF3EEFA" w14:textId="212F89FF" w:rsidR="0041671C" w:rsidRPr="0041671C" w:rsidRDefault="0041671C" w:rsidP="00C81C88">
      <w:pPr>
        <w:pStyle w:val="ListParagraph"/>
        <w:numPr>
          <w:ilvl w:val="0"/>
          <w:numId w:val="24"/>
        </w:numPr>
        <w:spacing w:line="240" w:lineRule="auto"/>
        <w:rPr>
          <w:sz w:val="32"/>
          <w:szCs w:val="32"/>
        </w:rPr>
      </w:pPr>
      <w:r>
        <w:rPr>
          <w:sz w:val="32"/>
          <w:szCs w:val="32"/>
        </w:rPr>
        <w:t xml:space="preserve">16GB </w:t>
      </w:r>
      <w:r w:rsidRPr="0041671C">
        <w:rPr>
          <w:sz w:val="32"/>
          <w:szCs w:val="32"/>
        </w:rPr>
        <w:t>RAM</w:t>
      </w:r>
      <w:r>
        <w:rPr>
          <w:sz w:val="32"/>
          <w:szCs w:val="32"/>
        </w:rPr>
        <w:t xml:space="preserve"> </w:t>
      </w:r>
      <w:r w:rsidRPr="0041671C">
        <w:rPr>
          <w:sz w:val="32"/>
          <w:szCs w:val="32"/>
        </w:rPr>
        <w:t>100MB Free Hard disk space</w:t>
      </w:r>
    </w:p>
    <w:p w14:paraId="1DE5BCF8" w14:textId="6BD6F57E" w:rsidR="0041671C" w:rsidRPr="0041671C" w:rsidRDefault="0041671C" w:rsidP="00C81C88">
      <w:pPr>
        <w:pStyle w:val="ListParagraph"/>
        <w:numPr>
          <w:ilvl w:val="0"/>
          <w:numId w:val="24"/>
        </w:numPr>
        <w:spacing w:line="240" w:lineRule="auto"/>
        <w:rPr>
          <w:sz w:val="32"/>
          <w:szCs w:val="32"/>
        </w:rPr>
      </w:pPr>
      <w:r>
        <w:rPr>
          <w:sz w:val="32"/>
          <w:szCs w:val="32"/>
        </w:rPr>
        <w:t>LCD Monitor @ 60Hertz</w:t>
      </w:r>
    </w:p>
    <w:p w14:paraId="67D31E9A" w14:textId="3223AE62" w:rsidR="0041671C" w:rsidRPr="0041671C" w:rsidRDefault="0041671C" w:rsidP="00C81C88">
      <w:pPr>
        <w:pStyle w:val="ListParagraph"/>
        <w:numPr>
          <w:ilvl w:val="0"/>
          <w:numId w:val="24"/>
        </w:numPr>
        <w:spacing w:line="240" w:lineRule="auto"/>
        <w:rPr>
          <w:sz w:val="32"/>
          <w:szCs w:val="32"/>
        </w:rPr>
      </w:pPr>
      <w:r w:rsidRPr="0041671C">
        <w:rPr>
          <w:sz w:val="32"/>
          <w:szCs w:val="32"/>
        </w:rPr>
        <w:t>Network interface card or Modem (For Remote Sources)</w:t>
      </w:r>
    </w:p>
    <w:p w14:paraId="2A063602" w14:textId="51C29CCE" w:rsidR="0041671C" w:rsidRPr="00C81C88" w:rsidRDefault="0041671C" w:rsidP="00C81C88">
      <w:pPr>
        <w:pStyle w:val="Heading1"/>
        <w:spacing w:line="240" w:lineRule="auto"/>
        <w:rPr>
          <w:szCs w:val="32"/>
        </w:rPr>
      </w:pPr>
      <w:r w:rsidRPr="00C81C88">
        <w:rPr>
          <w:sz w:val="36"/>
          <w:szCs w:val="24"/>
        </w:rPr>
        <w:t>SOFTWARE REQUIREMENTS</w:t>
      </w:r>
      <w:r w:rsidRPr="0041671C">
        <w:t>:</w:t>
      </w:r>
    </w:p>
    <w:p w14:paraId="3237604D" w14:textId="77777777" w:rsidR="00C81C88" w:rsidRDefault="0041671C" w:rsidP="00C81C88">
      <w:pPr>
        <w:pStyle w:val="ListParagraph"/>
        <w:numPr>
          <w:ilvl w:val="0"/>
          <w:numId w:val="25"/>
        </w:numPr>
        <w:spacing w:line="240" w:lineRule="auto"/>
        <w:rPr>
          <w:sz w:val="32"/>
          <w:szCs w:val="32"/>
        </w:rPr>
      </w:pPr>
      <w:r w:rsidRPr="0041671C">
        <w:rPr>
          <w:sz w:val="32"/>
          <w:szCs w:val="32"/>
        </w:rPr>
        <w:t xml:space="preserve">WINDOWS </w:t>
      </w:r>
      <w:r>
        <w:rPr>
          <w:sz w:val="32"/>
          <w:szCs w:val="32"/>
        </w:rPr>
        <w:t>10</w:t>
      </w:r>
      <w:r w:rsidR="00C81C88">
        <w:rPr>
          <w:sz w:val="32"/>
          <w:szCs w:val="32"/>
        </w:rPr>
        <w:t xml:space="preserve"> Home</w:t>
      </w:r>
    </w:p>
    <w:p w14:paraId="2647929B" w14:textId="7A6312D6" w:rsidR="0041671C" w:rsidRDefault="00C81C88" w:rsidP="00C81C88">
      <w:pPr>
        <w:pStyle w:val="ListParagraph"/>
        <w:numPr>
          <w:ilvl w:val="0"/>
          <w:numId w:val="25"/>
        </w:numPr>
        <w:spacing w:line="240" w:lineRule="auto"/>
        <w:rPr>
          <w:sz w:val="32"/>
          <w:szCs w:val="32"/>
        </w:rPr>
      </w:pPr>
      <w:r>
        <w:rPr>
          <w:sz w:val="32"/>
          <w:szCs w:val="32"/>
        </w:rPr>
        <w:t>Any kind of browser Chrome, Edge etc.</w:t>
      </w:r>
    </w:p>
    <w:p w14:paraId="7CEDEA8C" w14:textId="77777777" w:rsidR="00C81C88" w:rsidRDefault="00C81C88" w:rsidP="00C81C88">
      <w:pPr>
        <w:pStyle w:val="ListParagraph"/>
        <w:numPr>
          <w:ilvl w:val="0"/>
          <w:numId w:val="25"/>
        </w:numPr>
        <w:spacing w:line="240" w:lineRule="auto"/>
        <w:rPr>
          <w:sz w:val="32"/>
          <w:szCs w:val="32"/>
        </w:rPr>
      </w:pPr>
      <w:r>
        <w:rPr>
          <w:sz w:val="32"/>
          <w:szCs w:val="32"/>
        </w:rPr>
        <w:t>Wamp64</w:t>
      </w:r>
    </w:p>
    <w:p w14:paraId="65A97B13" w14:textId="0DC2957F" w:rsidR="00C81C88" w:rsidRPr="00C81C88" w:rsidRDefault="00C81C88" w:rsidP="00C81C88">
      <w:pPr>
        <w:pStyle w:val="Heading1"/>
        <w:spacing w:line="240" w:lineRule="auto"/>
        <w:rPr>
          <w:sz w:val="36"/>
          <w:szCs w:val="36"/>
        </w:rPr>
      </w:pPr>
      <w:r w:rsidRPr="00C81C88">
        <w:rPr>
          <w:sz w:val="36"/>
          <w:szCs w:val="36"/>
        </w:rPr>
        <w:t>Front End:</w:t>
      </w:r>
    </w:p>
    <w:p w14:paraId="4068F2B0" w14:textId="77777777" w:rsidR="00C81C88" w:rsidRPr="00C81C88" w:rsidRDefault="00C81C88" w:rsidP="00C81C88">
      <w:pPr>
        <w:pStyle w:val="ListBullet"/>
        <w:spacing w:line="240" w:lineRule="auto"/>
        <w:rPr>
          <w:sz w:val="32"/>
          <w:szCs w:val="32"/>
        </w:rPr>
      </w:pPr>
      <w:r w:rsidRPr="00C81C88">
        <w:rPr>
          <w:sz w:val="32"/>
          <w:szCs w:val="32"/>
        </w:rPr>
        <w:t>HTML</w:t>
      </w:r>
    </w:p>
    <w:p w14:paraId="64A8A9B5" w14:textId="6D0BD4BD" w:rsidR="00C81C88" w:rsidRPr="00C81C88" w:rsidRDefault="00C81C88" w:rsidP="00C81C88">
      <w:pPr>
        <w:pStyle w:val="ListBullet"/>
        <w:spacing w:line="240" w:lineRule="auto"/>
        <w:rPr>
          <w:sz w:val="32"/>
          <w:szCs w:val="32"/>
        </w:rPr>
      </w:pPr>
      <w:r w:rsidRPr="00C81C88">
        <w:rPr>
          <w:sz w:val="32"/>
          <w:szCs w:val="32"/>
        </w:rPr>
        <w:t>JAVASCRIPT</w:t>
      </w:r>
    </w:p>
    <w:p w14:paraId="20389895" w14:textId="77777777" w:rsidR="00C81C88" w:rsidRPr="00C81C88" w:rsidRDefault="00C81C88" w:rsidP="00C81C88">
      <w:pPr>
        <w:pStyle w:val="ListBullet"/>
        <w:spacing w:line="240" w:lineRule="auto"/>
        <w:rPr>
          <w:sz w:val="32"/>
          <w:szCs w:val="32"/>
        </w:rPr>
      </w:pPr>
      <w:r w:rsidRPr="00C81C88">
        <w:rPr>
          <w:sz w:val="32"/>
          <w:szCs w:val="32"/>
        </w:rPr>
        <w:t>CSS</w:t>
      </w:r>
    </w:p>
    <w:p w14:paraId="7C9F36E1" w14:textId="4B65ECC1" w:rsidR="00C81C88" w:rsidRPr="00C81C88" w:rsidRDefault="00C81C88" w:rsidP="00C81C88">
      <w:pPr>
        <w:pStyle w:val="Heading1"/>
        <w:spacing w:line="240" w:lineRule="auto"/>
        <w:rPr>
          <w:sz w:val="36"/>
          <w:szCs w:val="36"/>
        </w:rPr>
      </w:pPr>
      <w:r w:rsidRPr="00C81C88">
        <w:rPr>
          <w:sz w:val="36"/>
          <w:szCs w:val="36"/>
        </w:rPr>
        <w:t>Back End:</w:t>
      </w:r>
    </w:p>
    <w:p w14:paraId="6A0EF682" w14:textId="5A6B9A50" w:rsidR="00C81C88" w:rsidRPr="00C81C88" w:rsidRDefault="00C81C88" w:rsidP="00C81C88">
      <w:pPr>
        <w:pStyle w:val="ListBullet"/>
        <w:spacing w:line="240" w:lineRule="auto"/>
        <w:rPr>
          <w:sz w:val="32"/>
          <w:szCs w:val="32"/>
        </w:rPr>
      </w:pPr>
      <w:r w:rsidRPr="00C81C88">
        <w:rPr>
          <w:sz w:val="32"/>
          <w:szCs w:val="32"/>
        </w:rPr>
        <w:t>PHP</w:t>
      </w:r>
    </w:p>
    <w:p w14:paraId="20F5E3F9" w14:textId="2C1984F8" w:rsidR="00C81C88" w:rsidRPr="00C81C88" w:rsidRDefault="00C81C88" w:rsidP="00C81C88">
      <w:pPr>
        <w:pStyle w:val="ListBullet"/>
        <w:spacing w:line="240" w:lineRule="auto"/>
        <w:rPr>
          <w:sz w:val="32"/>
          <w:szCs w:val="32"/>
        </w:rPr>
      </w:pPr>
      <w:r w:rsidRPr="00C81C88">
        <w:rPr>
          <w:sz w:val="32"/>
          <w:szCs w:val="32"/>
        </w:rPr>
        <w:t>MYSQL</w:t>
      </w:r>
    </w:p>
    <w:p w14:paraId="1DEA38DC" w14:textId="77777777" w:rsidR="00C81C88" w:rsidRDefault="00C81C88" w:rsidP="00C81C88">
      <w:pPr>
        <w:pStyle w:val="Heading1"/>
        <w:rPr>
          <w:sz w:val="36"/>
          <w:szCs w:val="36"/>
        </w:rPr>
      </w:pPr>
      <w:r w:rsidRPr="00C81C88">
        <w:rPr>
          <w:sz w:val="36"/>
          <w:szCs w:val="36"/>
        </w:rPr>
        <w:t xml:space="preserve">External Libraries: </w:t>
      </w:r>
    </w:p>
    <w:p w14:paraId="33FC0363" w14:textId="4212A83A" w:rsidR="00C81C88" w:rsidRPr="00720527" w:rsidRDefault="00C81C88" w:rsidP="00720527">
      <w:pPr>
        <w:pStyle w:val="ListBullet"/>
        <w:rPr>
          <w:sz w:val="32"/>
          <w:szCs w:val="32"/>
        </w:rPr>
      </w:pPr>
      <w:r w:rsidRPr="00720527">
        <w:rPr>
          <w:sz w:val="32"/>
          <w:szCs w:val="32"/>
        </w:rPr>
        <w:t>BOOTSTRAP</w:t>
      </w:r>
    </w:p>
    <w:p w14:paraId="2B104C9B" w14:textId="4D3C758A" w:rsidR="00C81C88" w:rsidRPr="00C81C88" w:rsidRDefault="00C81C88" w:rsidP="00720527">
      <w:pPr>
        <w:pStyle w:val="ListBullet"/>
        <w:spacing w:line="240" w:lineRule="auto"/>
        <w:rPr>
          <w:sz w:val="32"/>
          <w:szCs w:val="32"/>
        </w:rPr>
      </w:pPr>
      <w:r w:rsidRPr="00C81C88">
        <w:rPr>
          <w:sz w:val="32"/>
          <w:szCs w:val="32"/>
        </w:rPr>
        <w:t>AWSOME-FON</w:t>
      </w:r>
      <w:r>
        <w:rPr>
          <w:sz w:val="32"/>
          <w:szCs w:val="32"/>
        </w:rPr>
        <w:t>T</w:t>
      </w:r>
    </w:p>
    <w:p w14:paraId="7F73EC57" w14:textId="7904D026" w:rsidR="0041671C" w:rsidRDefault="00720527" w:rsidP="00720527">
      <w:pPr>
        <w:pStyle w:val="Title"/>
      </w:pPr>
      <w:r>
        <w:lastRenderedPageBreak/>
        <w:t>Tables &amp; Structures</w:t>
      </w:r>
    </w:p>
    <w:p w14:paraId="48B22BC1" w14:textId="76455EF4" w:rsidR="00720527" w:rsidRDefault="00720527" w:rsidP="00720527">
      <w:pPr>
        <w:pStyle w:val="Title"/>
      </w:pPr>
    </w:p>
    <w:p w14:paraId="5E58C0A8" w14:textId="50D0DAE7" w:rsidR="00720527" w:rsidRPr="00BC32F2" w:rsidRDefault="00720527" w:rsidP="00720527">
      <w:pPr>
        <w:pStyle w:val="Heading1"/>
        <w:rPr>
          <w:sz w:val="36"/>
          <w:szCs w:val="36"/>
        </w:rPr>
      </w:pPr>
      <w:r w:rsidRPr="00BC32F2">
        <w:rPr>
          <w:sz w:val="36"/>
          <w:szCs w:val="36"/>
        </w:rPr>
        <w:t>Tables used:</w:t>
      </w:r>
    </w:p>
    <w:p w14:paraId="13BE4DA4" w14:textId="307B4FB4" w:rsidR="00EB74FF" w:rsidRDefault="00BC32F2" w:rsidP="00B21643">
      <w:pPr>
        <w:pStyle w:val="Heading1"/>
      </w:pPr>
      <w:r>
        <w:rPr>
          <w:noProof/>
        </w:rPr>
        <w:drawing>
          <wp:anchor distT="0" distB="0" distL="114300" distR="114300" simplePos="0" relativeHeight="251658240" behindDoc="0" locked="0" layoutInCell="1" allowOverlap="1" wp14:anchorId="1DE51B58" wp14:editId="7C271288">
            <wp:simplePos x="0" y="0"/>
            <wp:positionH relativeFrom="margin">
              <wp:posOffset>-758190</wp:posOffset>
            </wp:positionH>
            <wp:positionV relativeFrom="paragraph">
              <wp:posOffset>434975</wp:posOffset>
            </wp:positionV>
            <wp:extent cx="6966000" cy="3006000"/>
            <wp:effectExtent l="19050" t="0" r="25400" b="880745"/>
            <wp:wrapThrough wrapText="bothSides">
              <wp:wrapPolygon edited="0">
                <wp:start x="413" y="0"/>
                <wp:lineTo x="-59" y="548"/>
                <wp:lineTo x="-59" y="20537"/>
                <wp:lineTo x="177" y="21906"/>
                <wp:lineTo x="-59" y="22453"/>
                <wp:lineTo x="-59" y="27793"/>
                <wp:lineTo x="21620" y="27793"/>
                <wp:lineTo x="21620" y="23686"/>
                <wp:lineTo x="21561" y="22864"/>
                <wp:lineTo x="21383" y="21906"/>
                <wp:lineTo x="21620" y="19852"/>
                <wp:lineTo x="21620" y="1369"/>
                <wp:lineTo x="21502" y="821"/>
                <wp:lineTo x="21147" y="0"/>
                <wp:lineTo x="413"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66000" cy="30060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00B21643">
        <w:t>All the tables</w:t>
      </w:r>
    </w:p>
    <w:p w14:paraId="698C1994" w14:textId="1DE9831C" w:rsidR="00BC32F2" w:rsidRPr="00B21643" w:rsidRDefault="00BC32F2" w:rsidP="00B21643">
      <w:pPr>
        <w:pStyle w:val="Heading1"/>
        <w:rPr>
          <w:sz w:val="36"/>
          <w:szCs w:val="36"/>
        </w:rPr>
      </w:pPr>
      <w:r w:rsidRPr="00B21643">
        <w:rPr>
          <w:sz w:val="36"/>
          <w:szCs w:val="36"/>
        </w:rPr>
        <w:t>Structures used:</w:t>
      </w:r>
    </w:p>
    <w:p w14:paraId="206DBDC5" w14:textId="3FBFAC00" w:rsidR="00BC32F2" w:rsidRPr="00B21643" w:rsidRDefault="00B21643" w:rsidP="00BC32F2">
      <w:pPr>
        <w:rPr>
          <w:sz w:val="32"/>
          <w:szCs w:val="32"/>
        </w:rPr>
      </w:pPr>
      <w:r w:rsidRPr="00B21643">
        <w:rPr>
          <w:noProof/>
          <w:sz w:val="32"/>
          <w:szCs w:val="32"/>
        </w:rPr>
        <w:drawing>
          <wp:anchor distT="0" distB="0" distL="114300" distR="114300" simplePos="0" relativeHeight="251659264" behindDoc="0" locked="0" layoutInCell="1" allowOverlap="1" wp14:anchorId="55B01C4A" wp14:editId="58EA02F4">
            <wp:simplePos x="0" y="0"/>
            <wp:positionH relativeFrom="margin">
              <wp:align>center</wp:align>
            </wp:positionH>
            <wp:positionV relativeFrom="paragraph">
              <wp:posOffset>614246</wp:posOffset>
            </wp:positionV>
            <wp:extent cx="5486400" cy="859155"/>
            <wp:effectExtent l="133350" t="114300" r="152400" b="15049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859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B21643">
        <w:rPr>
          <w:sz w:val="32"/>
          <w:szCs w:val="32"/>
        </w:rPr>
        <w:t>user structure-</w:t>
      </w:r>
    </w:p>
    <w:p w14:paraId="06D68967" w14:textId="0DA56112" w:rsidR="00D1002C" w:rsidRDefault="00D1002C" w:rsidP="00EB74FF"/>
    <w:p w14:paraId="0E02CC22" w14:textId="0E1F9E11" w:rsidR="00EB74FF" w:rsidRPr="00EB74FF" w:rsidRDefault="00B21643" w:rsidP="00EB74FF">
      <w:pPr>
        <w:tabs>
          <w:tab w:val="left" w:pos="3126"/>
        </w:tabs>
        <w:rPr>
          <w:sz w:val="32"/>
          <w:szCs w:val="32"/>
        </w:rPr>
      </w:pPr>
      <w:r>
        <w:rPr>
          <w:noProof/>
        </w:rPr>
        <w:drawing>
          <wp:anchor distT="0" distB="0" distL="114300" distR="114300" simplePos="0" relativeHeight="251663360" behindDoc="0" locked="0" layoutInCell="1" allowOverlap="1" wp14:anchorId="00281F6E" wp14:editId="6015A508">
            <wp:simplePos x="0" y="0"/>
            <wp:positionH relativeFrom="margin">
              <wp:align>right</wp:align>
            </wp:positionH>
            <wp:positionV relativeFrom="paragraph">
              <wp:posOffset>422910</wp:posOffset>
            </wp:positionV>
            <wp:extent cx="5215255" cy="844550"/>
            <wp:effectExtent l="133350" t="114300" r="137795" b="16510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5255" cy="844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roofErr w:type="spellStart"/>
      <w:r w:rsidR="00EB74FF" w:rsidRPr="00EB74FF">
        <w:rPr>
          <w:sz w:val="32"/>
          <w:szCs w:val="32"/>
        </w:rPr>
        <w:t>signin</w:t>
      </w:r>
      <w:proofErr w:type="spellEnd"/>
      <w:r w:rsidR="00EB74FF" w:rsidRPr="00EB74FF">
        <w:rPr>
          <w:sz w:val="32"/>
          <w:szCs w:val="32"/>
        </w:rPr>
        <w:t xml:space="preserve"> structure</w:t>
      </w:r>
      <w:r w:rsidR="00EB74FF">
        <w:rPr>
          <w:sz w:val="32"/>
          <w:szCs w:val="32"/>
        </w:rPr>
        <w:t>-</w:t>
      </w:r>
    </w:p>
    <w:p w14:paraId="3080A1F4" w14:textId="087A8DEC" w:rsidR="00EB74FF" w:rsidRPr="00EB74FF" w:rsidRDefault="00EB74FF" w:rsidP="00EB74FF"/>
    <w:p w14:paraId="2C6DA680" w14:textId="77777777" w:rsidR="00B21643" w:rsidRDefault="00B21643" w:rsidP="00B21643">
      <w:pPr>
        <w:rPr>
          <w:sz w:val="32"/>
          <w:szCs w:val="32"/>
        </w:rPr>
      </w:pPr>
      <w:r w:rsidRPr="00B21643">
        <w:rPr>
          <w:noProof/>
          <w:sz w:val="32"/>
          <w:szCs w:val="32"/>
        </w:rPr>
        <w:drawing>
          <wp:anchor distT="0" distB="0" distL="114300" distR="114300" simplePos="0" relativeHeight="251660288" behindDoc="0" locked="0" layoutInCell="1" allowOverlap="1" wp14:anchorId="70261608" wp14:editId="411C1D5C">
            <wp:simplePos x="0" y="0"/>
            <wp:positionH relativeFrom="margin">
              <wp:align>left</wp:align>
            </wp:positionH>
            <wp:positionV relativeFrom="paragraph">
              <wp:posOffset>528320</wp:posOffset>
            </wp:positionV>
            <wp:extent cx="5334635" cy="984250"/>
            <wp:effectExtent l="133350" t="114300" r="151765" b="13970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635" cy="9842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proofErr w:type="spellStart"/>
      <w:r w:rsidRPr="00B21643">
        <w:rPr>
          <w:sz w:val="32"/>
          <w:szCs w:val="32"/>
        </w:rPr>
        <w:t>tetristable</w:t>
      </w:r>
      <w:proofErr w:type="spellEnd"/>
      <w:r w:rsidRPr="00B21643">
        <w:rPr>
          <w:sz w:val="32"/>
          <w:szCs w:val="32"/>
        </w:rPr>
        <w:t xml:space="preserve"> structure-</w:t>
      </w:r>
    </w:p>
    <w:p w14:paraId="5CC65405" w14:textId="68F8D0C3" w:rsidR="00EB74FF" w:rsidRPr="00EB74FF" w:rsidRDefault="00EB74FF" w:rsidP="00B21643">
      <w:pPr>
        <w:rPr>
          <w:sz w:val="32"/>
          <w:szCs w:val="32"/>
        </w:rPr>
      </w:pPr>
      <w:r>
        <w:tab/>
      </w:r>
    </w:p>
    <w:p w14:paraId="311BD2FA" w14:textId="2D49C209" w:rsidR="00EB74FF" w:rsidRPr="00EB74FF" w:rsidRDefault="00EB74FF" w:rsidP="00EB74FF">
      <w:pPr>
        <w:rPr>
          <w:sz w:val="32"/>
          <w:szCs w:val="32"/>
        </w:rPr>
      </w:pPr>
      <w:r>
        <w:rPr>
          <w:noProof/>
        </w:rPr>
        <w:drawing>
          <wp:anchor distT="0" distB="0" distL="114300" distR="114300" simplePos="0" relativeHeight="251664384" behindDoc="0" locked="0" layoutInCell="1" allowOverlap="1" wp14:anchorId="1E4A6F71" wp14:editId="50083796">
            <wp:simplePos x="0" y="0"/>
            <wp:positionH relativeFrom="margin">
              <wp:align>left</wp:align>
            </wp:positionH>
            <wp:positionV relativeFrom="paragraph">
              <wp:posOffset>421005</wp:posOffset>
            </wp:positionV>
            <wp:extent cx="5282565" cy="837565"/>
            <wp:effectExtent l="133350" t="114300" r="146685" b="17208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2565" cy="8375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sidRPr="00EB74FF">
        <w:rPr>
          <w:sz w:val="32"/>
          <w:szCs w:val="32"/>
        </w:rPr>
        <w:t>question, question1, question2 structures-</w:t>
      </w:r>
    </w:p>
    <w:p w14:paraId="17CB27BB" w14:textId="51EF172C" w:rsidR="00D1002C" w:rsidRDefault="00D1002C" w:rsidP="00EB74FF"/>
    <w:p w14:paraId="0D8981E1" w14:textId="396912BA" w:rsidR="00EB74FF" w:rsidRDefault="00EB74FF" w:rsidP="00EB74FF">
      <w:pPr>
        <w:rPr>
          <w:sz w:val="32"/>
          <w:szCs w:val="32"/>
        </w:rPr>
      </w:pPr>
      <w:r>
        <w:rPr>
          <w:noProof/>
        </w:rPr>
        <w:drawing>
          <wp:anchor distT="0" distB="0" distL="114300" distR="114300" simplePos="0" relativeHeight="251662336" behindDoc="0" locked="0" layoutInCell="1" allowOverlap="1" wp14:anchorId="28A20989" wp14:editId="5E55A044">
            <wp:simplePos x="0" y="0"/>
            <wp:positionH relativeFrom="margin">
              <wp:align>left</wp:align>
            </wp:positionH>
            <wp:positionV relativeFrom="paragraph">
              <wp:posOffset>401955</wp:posOffset>
            </wp:positionV>
            <wp:extent cx="5210175" cy="854075"/>
            <wp:effectExtent l="133350" t="114300" r="142875" b="15557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0175" cy="854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anchor>
        </w:drawing>
      </w:r>
      <w:r>
        <w:rPr>
          <w:sz w:val="32"/>
          <w:szCs w:val="32"/>
        </w:rPr>
        <w:t>a</w:t>
      </w:r>
      <w:r w:rsidRPr="00EB74FF">
        <w:rPr>
          <w:sz w:val="32"/>
          <w:szCs w:val="32"/>
        </w:rPr>
        <w:t>nswers, answers1, answers2 structure</w:t>
      </w:r>
      <w:r>
        <w:rPr>
          <w:sz w:val="32"/>
          <w:szCs w:val="32"/>
        </w:rPr>
        <w:t>-</w:t>
      </w:r>
    </w:p>
    <w:p w14:paraId="0F0035DA" w14:textId="161E9C3A" w:rsidR="00B21643" w:rsidRDefault="00B21643" w:rsidP="00EB74FF">
      <w:pPr>
        <w:rPr>
          <w:sz w:val="32"/>
          <w:szCs w:val="32"/>
        </w:rPr>
      </w:pPr>
    </w:p>
    <w:p w14:paraId="2F5C211B" w14:textId="7C6EDFF2" w:rsidR="00B21643" w:rsidRDefault="00B21643" w:rsidP="00EB74FF">
      <w:pPr>
        <w:rPr>
          <w:sz w:val="32"/>
          <w:szCs w:val="32"/>
        </w:rPr>
      </w:pPr>
    </w:p>
    <w:p w14:paraId="449250A2" w14:textId="15F1E9ED" w:rsidR="00B21643" w:rsidRDefault="00B21643" w:rsidP="00EB74FF">
      <w:pPr>
        <w:rPr>
          <w:sz w:val="32"/>
          <w:szCs w:val="32"/>
        </w:rPr>
      </w:pPr>
      <w:r>
        <w:rPr>
          <w:noProof/>
        </w:rPr>
        <w:lastRenderedPageBreak/>
        <w:drawing>
          <wp:anchor distT="0" distB="0" distL="114300" distR="114300" simplePos="0" relativeHeight="251666432" behindDoc="0" locked="0" layoutInCell="1" allowOverlap="1" wp14:anchorId="0980E876" wp14:editId="3162B3A3">
            <wp:simplePos x="0" y="0"/>
            <wp:positionH relativeFrom="margin">
              <wp:posOffset>0</wp:posOffset>
            </wp:positionH>
            <wp:positionV relativeFrom="paragraph">
              <wp:posOffset>510540</wp:posOffset>
            </wp:positionV>
            <wp:extent cx="5486400" cy="901700"/>
            <wp:effectExtent l="114300" t="114300" r="152400" b="1460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901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roofErr w:type="spellStart"/>
      <w:r>
        <w:rPr>
          <w:sz w:val="32"/>
          <w:szCs w:val="32"/>
        </w:rPr>
        <w:t>usersessionss</w:t>
      </w:r>
      <w:proofErr w:type="spellEnd"/>
      <w:r>
        <w:rPr>
          <w:sz w:val="32"/>
          <w:szCs w:val="32"/>
        </w:rPr>
        <w:t xml:space="preserve"> structure-</w:t>
      </w:r>
    </w:p>
    <w:p w14:paraId="0585D14A" w14:textId="7C6854B3" w:rsidR="00B21643" w:rsidRDefault="00B21643" w:rsidP="00EB74FF">
      <w:pPr>
        <w:rPr>
          <w:sz w:val="32"/>
          <w:szCs w:val="32"/>
        </w:rPr>
      </w:pPr>
    </w:p>
    <w:p w14:paraId="49864492" w14:textId="3F018475" w:rsidR="00B21643" w:rsidRDefault="00B21643" w:rsidP="00EB74FF">
      <w:pPr>
        <w:rPr>
          <w:sz w:val="32"/>
          <w:szCs w:val="32"/>
        </w:rPr>
      </w:pPr>
    </w:p>
    <w:p w14:paraId="38435A2A" w14:textId="0AE6D90C" w:rsidR="00B21643" w:rsidRDefault="00B21643" w:rsidP="00EB74FF">
      <w:pPr>
        <w:rPr>
          <w:sz w:val="32"/>
          <w:szCs w:val="32"/>
        </w:rPr>
      </w:pPr>
    </w:p>
    <w:p w14:paraId="55216864" w14:textId="7DAEA5A8" w:rsidR="00B21643" w:rsidRDefault="00B21643" w:rsidP="00EB74FF">
      <w:pPr>
        <w:rPr>
          <w:sz w:val="32"/>
          <w:szCs w:val="32"/>
        </w:rPr>
      </w:pPr>
    </w:p>
    <w:p w14:paraId="30161C5D" w14:textId="5B4AD8DA" w:rsidR="00B21643" w:rsidRDefault="00B21643" w:rsidP="00EB74FF">
      <w:pPr>
        <w:rPr>
          <w:sz w:val="32"/>
          <w:szCs w:val="32"/>
        </w:rPr>
      </w:pPr>
    </w:p>
    <w:p w14:paraId="616DFE75" w14:textId="53C7B17C" w:rsidR="00B21643" w:rsidRDefault="00B21643" w:rsidP="00EB74FF">
      <w:pPr>
        <w:rPr>
          <w:sz w:val="32"/>
          <w:szCs w:val="32"/>
        </w:rPr>
      </w:pPr>
    </w:p>
    <w:p w14:paraId="2EF0B9DD" w14:textId="641728A0" w:rsidR="00B21643" w:rsidRDefault="00B21643" w:rsidP="00EB74FF">
      <w:pPr>
        <w:rPr>
          <w:sz w:val="32"/>
          <w:szCs w:val="32"/>
        </w:rPr>
      </w:pPr>
    </w:p>
    <w:p w14:paraId="677E7E0E" w14:textId="7AB6C98E" w:rsidR="00B21643" w:rsidRDefault="00B21643" w:rsidP="00EB74FF">
      <w:pPr>
        <w:rPr>
          <w:sz w:val="32"/>
          <w:szCs w:val="32"/>
        </w:rPr>
      </w:pPr>
    </w:p>
    <w:p w14:paraId="515F510F" w14:textId="50B58BAF" w:rsidR="00B21643" w:rsidRDefault="00B21643" w:rsidP="00EB74FF">
      <w:pPr>
        <w:rPr>
          <w:sz w:val="32"/>
          <w:szCs w:val="32"/>
        </w:rPr>
      </w:pPr>
    </w:p>
    <w:p w14:paraId="5FBC8D3E" w14:textId="5F83671A" w:rsidR="00B21643" w:rsidRDefault="00B21643" w:rsidP="00EB74FF">
      <w:pPr>
        <w:rPr>
          <w:sz w:val="32"/>
          <w:szCs w:val="32"/>
        </w:rPr>
      </w:pPr>
    </w:p>
    <w:p w14:paraId="4F1739A5" w14:textId="490B49AE" w:rsidR="00B21643" w:rsidRDefault="00B21643" w:rsidP="00EB74FF">
      <w:pPr>
        <w:rPr>
          <w:sz w:val="32"/>
          <w:szCs w:val="32"/>
        </w:rPr>
      </w:pPr>
    </w:p>
    <w:p w14:paraId="511670C7" w14:textId="64F15097" w:rsidR="00B21643" w:rsidRDefault="00B21643" w:rsidP="00EB74FF">
      <w:pPr>
        <w:rPr>
          <w:sz w:val="32"/>
          <w:szCs w:val="32"/>
        </w:rPr>
      </w:pPr>
    </w:p>
    <w:p w14:paraId="18ADA9F1" w14:textId="595D4A68" w:rsidR="00B21643" w:rsidRDefault="00B21643" w:rsidP="00EB74FF">
      <w:pPr>
        <w:rPr>
          <w:sz w:val="32"/>
          <w:szCs w:val="32"/>
        </w:rPr>
      </w:pPr>
    </w:p>
    <w:p w14:paraId="6AFC5909" w14:textId="6DF0A5A1" w:rsidR="00B21643" w:rsidRDefault="00B21643" w:rsidP="00EB74FF">
      <w:pPr>
        <w:rPr>
          <w:sz w:val="32"/>
          <w:szCs w:val="32"/>
        </w:rPr>
      </w:pPr>
    </w:p>
    <w:p w14:paraId="440EF8F7" w14:textId="0D71EFBA" w:rsidR="00B21643" w:rsidRDefault="00B21643" w:rsidP="00EB74FF">
      <w:pPr>
        <w:rPr>
          <w:sz w:val="32"/>
          <w:szCs w:val="32"/>
        </w:rPr>
      </w:pPr>
    </w:p>
    <w:p w14:paraId="6C4CE235" w14:textId="5C8EEB3C" w:rsidR="00B21643" w:rsidRDefault="00B21643" w:rsidP="00EB74FF">
      <w:pPr>
        <w:rPr>
          <w:sz w:val="32"/>
          <w:szCs w:val="32"/>
        </w:rPr>
      </w:pPr>
    </w:p>
    <w:p w14:paraId="71E350DC" w14:textId="0BD0EF5D" w:rsidR="00B21643" w:rsidRDefault="00B21643" w:rsidP="00B21643">
      <w:pPr>
        <w:pStyle w:val="Title"/>
      </w:pPr>
      <w:r>
        <w:lastRenderedPageBreak/>
        <w:tab/>
        <w:t>Flowchart</w:t>
      </w:r>
    </w:p>
    <w:p w14:paraId="697B6FF7" w14:textId="3F8344E0" w:rsidR="00B21643" w:rsidRDefault="00B21643" w:rsidP="00B21643">
      <w:pPr>
        <w:pStyle w:val="Title"/>
      </w:pPr>
    </w:p>
    <w:p w14:paraId="29F61FAA" w14:textId="60448DD6" w:rsidR="00B21643" w:rsidRDefault="00FD2420" w:rsidP="00FD2420">
      <w:pPr>
        <w:pStyle w:val="Heading1"/>
        <w:rPr>
          <w:sz w:val="36"/>
          <w:szCs w:val="36"/>
        </w:rPr>
      </w:pPr>
      <w:r w:rsidRPr="00FD2420">
        <w:rPr>
          <w:sz w:val="36"/>
          <w:szCs w:val="36"/>
        </w:rPr>
        <w:t>Rules of a flowchart-</w:t>
      </w:r>
    </w:p>
    <w:p w14:paraId="41024660" w14:textId="3C1ABC47" w:rsidR="00FD2420" w:rsidRDefault="00FD2420" w:rsidP="00FD2420">
      <w:r>
        <w:rPr>
          <w:noProof/>
        </w:rPr>
        <mc:AlternateContent>
          <mc:Choice Requires="wps">
            <w:drawing>
              <wp:anchor distT="0" distB="0" distL="114300" distR="114300" simplePos="0" relativeHeight="251667456" behindDoc="0" locked="0" layoutInCell="1" allowOverlap="1" wp14:anchorId="3A0CA5F5" wp14:editId="3108DD33">
                <wp:simplePos x="0" y="0"/>
                <wp:positionH relativeFrom="margin">
                  <wp:align>left</wp:align>
                </wp:positionH>
                <wp:positionV relativeFrom="paragraph">
                  <wp:posOffset>362585</wp:posOffset>
                </wp:positionV>
                <wp:extent cx="1696453" cy="938463"/>
                <wp:effectExtent l="0" t="0" r="18415" b="14605"/>
                <wp:wrapSquare wrapText="bothSides"/>
                <wp:docPr id="8" name="Oval 8"/>
                <wp:cNvGraphicFramePr/>
                <a:graphic xmlns:a="http://schemas.openxmlformats.org/drawingml/2006/main">
                  <a:graphicData uri="http://schemas.microsoft.com/office/word/2010/wordprocessingShape">
                    <wps:wsp>
                      <wps:cNvSpPr/>
                      <wps:spPr>
                        <a:xfrm>
                          <a:off x="0" y="0"/>
                          <a:ext cx="1696453" cy="938463"/>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E1C8E8" id="Oval 8" o:spid="_x0000_s1026" style="position:absolute;margin-left:0;margin-top:28.55pt;width:133.6pt;height:73.9pt;z-index:25166745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" fillcolor="white [3201]" strokecolor="#1ab39f [3209]" strokeweight="2pt">
                <w10:wrap type="square" anchorx="margin"/>
              </v:oval>
            </w:pict>
          </mc:Fallback>
        </mc:AlternateContent>
      </w:r>
    </w:p>
    <w:p w14:paraId="68B5C5F5" w14:textId="3154E0E0" w:rsidR="00FD2420" w:rsidRDefault="00FD2420" w:rsidP="00FD2420"/>
    <w:p w14:paraId="2043C991" w14:textId="1CB3CD3B" w:rsidR="00FD2420" w:rsidRDefault="00FD2420" w:rsidP="00FD2420">
      <w:pPr>
        <w:rPr>
          <w:sz w:val="32"/>
          <w:szCs w:val="32"/>
        </w:rPr>
      </w:pPr>
      <w:r w:rsidRPr="00FD2420">
        <w:rPr>
          <w:sz w:val="32"/>
          <w:szCs w:val="32"/>
        </w:rPr>
        <w:t>This shaped is used to start the flow or represent start of a flowchart.</w:t>
      </w:r>
    </w:p>
    <w:p w14:paraId="38D50B8E" w14:textId="60290620" w:rsidR="00FD2420" w:rsidRDefault="00FD2420" w:rsidP="00FD2420">
      <w:pPr>
        <w:rPr>
          <w:sz w:val="32"/>
          <w:szCs w:val="32"/>
        </w:rPr>
      </w:pPr>
    </w:p>
    <w:p w14:paraId="20DCD4AA" w14:textId="7CFABAE3" w:rsidR="00FD2420" w:rsidRDefault="00FD2420" w:rsidP="00FD2420">
      <w:pPr>
        <w:rPr>
          <w:sz w:val="32"/>
          <w:szCs w:val="32"/>
        </w:rPr>
      </w:pPr>
      <w:r>
        <w:rPr>
          <w:noProof/>
          <w:sz w:val="32"/>
          <w:szCs w:val="32"/>
        </w:rPr>
        <mc:AlternateContent>
          <mc:Choice Requires="wps">
            <w:drawing>
              <wp:anchor distT="0" distB="0" distL="114300" distR="114300" simplePos="0" relativeHeight="251668480" behindDoc="0" locked="0" layoutInCell="1" allowOverlap="1" wp14:anchorId="138C582C" wp14:editId="2DB40875">
                <wp:simplePos x="0" y="0"/>
                <wp:positionH relativeFrom="margin">
                  <wp:align>left</wp:align>
                </wp:positionH>
                <wp:positionV relativeFrom="paragraph">
                  <wp:posOffset>318770</wp:posOffset>
                </wp:positionV>
                <wp:extent cx="1672390" cy="1010652"/>
                <wp:effectExtent l="0" t="0" r="23495" b="18415"/>
                <wp:wrapSquare wrapText="bothSides"/>
                <wp:docPr id="9" name="Rectangle: Rounded Corners 9"/>
                <wp:cNvGraphicFramePr/>
                <a:graphic xmlns:a="http://schemas.openxmlformats.org/drawingml/2006/main">
                  <a:graphicData uri="http://schemas.microsoft.com/office/word/2010/wordprocessingShape">
                    <wps:wsp>
                      <wps:cNvSpPr/>
                      <wps:spPr>
                        <a:xfrm>
                          <a:off x="0" y="0"/>
                          <a:ext cx="1672390" cy="1010652"/>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FD1A95" id="Rectangle: Rounded Corners 9" o:spid="_x0000_s1026" style="position:absolute;margin-left:0;margin-top:25.1pt;width:131.7pt;height:79.6pt;z-index:251668480;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" fillcolor="white [3201]" strokecolor="#1ab39f [3209]" strokeweight="2pt">
                <w10:wrap type="square" anchorx="margin"/>
              </v:roundrect>
            </w:pict>
          </mc:Fallback>
        </mc:AlternateContent>
      </w:r>
    </w:p>
    <w:p w14:paraId="39E09851" w14:textId="5AF0756A" w:rsidR="00FD2420" w:rsidRDefault="00FD2420" w:rsidP="00FD2420">
      <w:pPr>
        <w:tabs>
          <w:tab w:val="left" w:pos="3392"/>
        </w:tabs>
        <w:rPr>
          <w:sz w:val="32"/>
          <w:szCs w:val="32"/>
        </w:rPr>
      </w:pPr>
      <w:r>
        <w:rPr>
          <w:sz w:val="32"/>
          <w:szCs w:val="32"/>
        </w:rPr>
        <w:t xml:space="preserve">In a flowchart this shape represents a </w:t>
      </w:r>
    </w:p>
    <w:p w14:paraId="3C6A9E36" w14:textId="7355F232" w:rsidR="00FD2420" w:rsidRDefault="00586A59" w:rsidP="00FD2420">
      <w:pPr>
        <w:tabs>
          <w:tab w:val="left" w:pos="3392"/>
        </w:tabs>
        <w:rPr>
          <w:sz w:val="32"/>
          <w:szCs w:val="32"/>
        </w:rPr>
      </w:pPr>
      <w:r>
        <w:rPr>
          <w:sz w:val="32"/>
          <w:szCs w:val="32"/>
        </w:rPr>
        <w:t>Process.</w:t>
      </w:r>
    </w:p>
    <w:p w14:paraId="43396824" w14:textId="0C5D1036" w:rsidR="00586A59" w:rsidRDefault="00586A59" w:rsidP="00FD2420">
      <w:pPr>
        <w:tabs>
          <w:tab w:val="left" w:pos="3392"/>
        </w:tabs>
        <w:rPr>
          <w:sz w:val="32"/>
          <w:szCs w:val="32"/>
        </w:rPr>
      </w:pPr>
    </w:p>
    <w:p w14:paraId="6943A701" w14:textId="10D258F7" w:rsidR="00586A59" w:rsidRDefault="00586A59" w:rsidP="00FD2420">
      <w:pPr>
        <w:tabs>
          <w:tab w:val="left" w:pos="3392"/>
        </w:tabs>
        <w:rPr>
          <w:sz w:val="32"/>
          <w:szCs w:val="32"/>
        </w:rPr>
      </w:pPr>
      <w:r>
        <w:rPr>
          <w:noProof/>
          <w:sz w:val="32"/>
          <w:szCs w:val="32"/>
        </w:rPr>
        <mc:AlternateContent>
          <mc:Choice Requires="wps">
            <w:drawing>
              <wp:anchor distT="0" distB="0" distL="114300" distR="114300" simplePos="0" relativeHeight="251669504" behindDoc="0" locked="0" layoutInCell="1" allowOverlap="1" wp14:anchorId="70ABB858" wp14:editId="2C4334B5">
                <wp:simplePos x="0" y="0"/>
                <wp:positionH relativeFrom="margin">
                  <wp:align>left</wp:align>
                </wp:positionH>
                <wp:positionV relativeFrom="paragraph">
                  <wp:posOffset>211589</wp:posOffset>
                </wp:positionV>
                <wp:extent cx="1611630" cy="1347470"/>
                <wp:effectExtent l="0" t="0" r="26670" b="24130"/>
                <wp:wrapSquare wrapText="bothSides"/>
                <wp:docPr id="10" name="Flowchart: Decision 10"/>
                <wp:cNvGraphicFramePr/>
                <a:graphic xmlns:a="http://schemas.openxmlformats.org/drawingml/2006/main">
                  <a:graphicData uri="http://schemas.microsoft.com/office/word/2010/wordprocessingShape">
                    <wps:wsp>
                      <wps:cNvSpPr/>
                      <wps:spPr>
                        <a:xfrm>
                          <a:off x="0" y="0"/>
                          <a:ext cx="1611630" cy="1347537"/>
                        </a:xfrm>
                        <a:prstGeom prst="flowChartDecision">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C3822C" id="_x0000_t110" coordsize="21600,21600" o:spt="110" path="m10800,l,10800,10800,21600,21600,10800xe">
                <v:stroke joinstyle="miter"/>
                <v:path gradientshapeok="t" o:connecttype="rect" textboxrect="5400,5400,16200,16200"/>
              </v:shapetype>
              <v:shape id="Flowchart: Decision 10" o:spid="_x0000_s1026" type="#_x0000_t110" style="position:absolute;margin-left:0;margin-top:16.65pt;width:126.9pt;height:106.1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" fillcolor="white [3201]" strokecolor="#1ab39f [3209]" strokeweight="2pt">
                <w10:wrap type="square" anchorx="margin"/>
              </v:shape>
            </w:pict>
          </mc:Fallback>
        </mc:AlternateContent>
      </w:r>
    </w:p>
    <w:p w14:paraId="120DCF56" w14:textId="43CF533C" w:rsidR="00586A59" w:rsidRDefault="00586A59" w:rsidP="00FD2420">
      <w:pPr>
        <w:tabs>
          <w:tab w:val="left" w:pos="3392"/>
        </w:tabs>
        <w:rPr>
          <w:sz w:val="32"/>
          <w:szCs w:val="32"/>
        </w:rPr>
      </w:pPr>
      <w:r>
        <w:rPr>
          <w:sz w:val="32"/>
          <w:szCs w:val="32"/>
        </w:rPr>
        <w:t>In a flow chart this shape represents a decision or a decision-making point.</w:t>
      </w:r>
    </w:p>
    <w:p w14:paraId="22207111" w14:textId="03B8EB02" w:rsidR="00586A59" w:rsidRDefault="00586A59" w:rsidP="00FD2420">
      <w:pPr>
        <w:tabs>
          <w:tab w:val="left" w:pos="3392"/>
        </w:tabs>
        <w:rPr>
          <w:sz w:val="32"/>
          <w:szCs w:val="32"/>
        </w:rPr>
      </w:pPr>
    </w:p>
    <w:p w14:paraId="681C66C5" w14:textId="249F7281" w:rsidR="00586A59" w:rsidRDefault="00586A59" w:rsidP="00FD2420">
      <w:pPr>
        <w:tabs>
          <w:tab w:val="left" w:pos="3392"/>
        </w:tabs>
        <w:rPr>
          <w:sz w:val="32"/>
          <w:szCs w:val="32"/>
        </w:rPr>
      </w:pPr>
    </w:p>
    <w:p w14:paraId="13F877A9" w14:textId="7917ABE6" w:rsidR="00586A59" w:rsidRDefault="00586A59" w:rsidP="00FD2420">
      <w:pPr>
        <w:tabs>
          <w:tab w:val="left" w:pos="3392"/>
        </w:tabs>
        <w:rPr>
          <w:sz w:val="32"/>
          <w:szCs w:val="32"/>
        </w:rPr>
      </w:pPr>
      <w:r>
        <w:rPr>
          <w:noProof/>
          <w:sz w:val="32"/>
          <w:szCs w:val="32"/>
        </w:rPr>
        <mc:AlternateContent>
          <mc:Choice Requires="wps">
            <w:drawing>
              <wp:anchor distT="0" distB="0" distL="114300" distR="114300" simplePos="0" relativeHeight="251670528" behindDoc="0" locked="0" layoutInCell="1" allowOverlap="1" wp14:anchorId="0F3AADB3" wp14:editId="2DE496BC">
                <wp:simplePos x="0" y="0"/>
                <wp:positionH relativeFrom="margin">
                  <wp:align>left</wp:align>
                </wp:positionH>
                <wp:positionV relativeFrom="paragraph">
                  <wp:posOffset>228700</wp:posOffset>
                </wp:positionV>
                <wp:extent cx="1913021" cy="950495"/>
                <wp:effectExtent l="0" t="0" r="11430" b="21590"/>
                <wp:wrapNone/>
                <wp:docPr id="11" name="Flowchart: Terminator 11"/>
                <wp:cNvGraphicFramePr/>
                <a:graphic xmlns:a="http://schemas.openxmlformats.org/drawingml/2006/main">
                  <a:graphicData uri="http://schemas.microsoft.com/office/word/2010/wordprocessingShape">
                    <wps:wsp>
                      <wps:cNvSpPr/>
                      <wps:spPr>
                        <a:xfrm>
                          <a:off x="0" y="0"/>
                          <a:ext cx="1913021" cy="950495"/>
                        </a:xfrm>
                        <a:prstGeom prst="flowChartTerminator">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11714A" id="_x0000_t116" coordsize="21600,21600" o:spt="116" path="m3475,qx,10800,3475,21600l18125,21600qx21600,10800,18125,xe">
                <v:stroke joinstyle="miter"/>
                <v:path gradientshapeok="t" o:connecttype="rect" textboxrect="1018,3163,20582,18437"/>
              </v:shapetype>
              <v:shape id="Flowchart: Terminator 11" o:spid="_x0000_s1026" type="#_x0000_t116" style="position:absolute;margin-left:0;margin-top:18pt;width:150.65pt;height:74.85pt;z-index:25167052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" fillcolor="white [3201]" strokecolor="#1ab39f [3209]" strokeweight="2pt">
                <w10:wrap anchorx="margin"/>
              </v:shape>
            </w:pict>
          </mc:Fallback>
        </mc:AlternateContent>
      </w:r>
    </w:p>
    <w:p w14:paraId="23B37363" w14:textId="5FD59BF5" w:rsidR="00586A59" w:rsidRDefault="00586A59" w:rsidP="00586A59">
      <w:pPr>
        <w:ind w:left="2160" w:firstLine="1128"/>
        <w:jc w:val="center"/>
        <w:rPr>
          <w:sz w:val="32"/>
          <w:szCs w:val="32"/>
        </w:rPr>
      </w:pPr>
      <w:r>
        <w:rPr>
          <w:sz w:val="32"/>
          <w:szCs w:val="32"/>
        </w:rPr>
        <w:t>In a flow chart this shape represents   the end or termination point.</w:t>
      </w:r>
    </w:p>
    <w:p w14:paraId="20CCE5FD" w14:textId="4378EF95" w:rsidR="00586A59" w:rsidRDefault="00586A59" w:rsidP="00586A59">
      <w:pPr>
        <w:pStyle w:val="Heading1"/>
        <w:rPr>
          <w:sz w:val="36"/>
          <w:szCs w:val="24"/>
        </w:rPr>
      </w:pPr>
      <w:r>
        <w:rPr>
          <w:noProof/>
        </w:rPr>
        <w:lastRenderedPageBreak/>
        <w:drawing>
          <wp:anchor distT="0" distB="0" distL="114300" distR="114300" simplePos="0" relativeHeight="251671552" behindDoc="0" locked="0" layoutInCell="1" allowOverlap="1" wp14:anchorId="003CB7C1" wp14:editId="118BF7C1">
            <wp:simplePos x="0" y="0"/>
            <wp:positionH relativeFrom="margin">
              <wp:align>right</wp:align>
            </wp:positionH>
            <wp:positionV relativeFrom="paragraph">
              <wp:posOffset>416192</wp:posOffset>
            </wp:positionV>
            <wp:extent cx="5486400" cy="7628021"/>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76280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86A59">
        <w:rPr>
          <w:sz w:val="36"/>
          <w:szCs w:val="24"/>
        </w:rPr>
        <w:t>Flow chart of current system-</w:t>
      </w:r>
    </w:p>
    <w:p w14:paraId="3ECC563C" w14:textId="197A6588" w:rsidR="00586A59" w:rsidRDefault="00517F6F" w:rsidP="00803575">
      <w:pPr>
        <w:pStyle w:val="Title"/>
      </w:pPr>
      <w:r>
        <w:lastRenderedPageBreak/>
        <w:t>List of Menu Items</w:t>
      </w:r>
    </w:p>
    <w:p w14:paraId="0795BEFE" w14:textId="16CCCCAD" w:rsidR="00517F6F" w:rsidRDefault="00517F6F" w:rsidP="00803575">
      <w:pPr>
        <w:pStyle w:val="Title"/>
      </w:pPr>
    </w:p>
    <w:p w14:paraId="49D4B761" w14:textId="60B08238" w:rsidR="00517F6F" w:rsidRPr="00517F6F" w:rsidRDefault="00517F6F" w:rsidP="00517F6F">
      <w:pPr>
        <w:pStyle w:val="ListBullet"/>
        <w:spacing w:line="360" w:lineRule="auto"/>
      </w:pPr>
      <w:r>
        <w:rPr>
          <w:sz w:val="32"/>
          <w:szCs w:val="32"/>
        </w:rPr>
        <w:t>Create an account</w:t>
      </w:r>
    </w:p>
    <w:p w14:paraId="6E809208" w14:textId="104F1596" w:rsidR="00517F6F" w:rsidRPr="00517F6F" w:rsidRDefault="00517F6F" w:rsidP="00517F6F">
      <w:pPr>
        <w:pStyle w:val="ListBullet"/>
        <w:spacing w:line="360" w:lineRule="auto"/>
      </w:pPr>
      <w:r>
        <w:rPr>
          <w:sz w:val="32"/>
          <w:szCs w:val="32"/>
        </w:rPr>
        <w:t xml:space="preserve">Log In </w:t>
      </w:r>
    </w:p>
    <w:p w14:paraId="44FBC839" w14:textId="5AC99517" w:rsidR="00517F6F" w:rsidRPr="00517F6F" w:rsidRDefault="00517F6F" w:rsidP="00517F6F">
      <w:pPr>
        <w:pStyle w:val="ListBullet"/>
        <w:spacing w:line="360" w:lineRule="auto"/>
      </w:pPr>
      <w:r>
        <w:rPr>
          <w:sz w:val="32"/>
          <w:szCs w:val="32"/>
        </w:rPr>
        <w:t>Computer Science Quiz</w:t>
      </w:r>
    </w:p>
    <w:p w14:paraId="02697571" w14:textId="3DA70675" w:rsidR="00517F6F" w:rsidRPr="00517F6F" w:rsidRDefault="00517F6F" w:rsidP="00517F6F">
      <w:pPr>
        <w:pStyle w:val="ListBullet"/>
        <w:spacing w:line="360" w:lineRule="auto"/>
      </w:pPr>
      <w:r>
        <w:rPr>
          <w:sz w:val="32"/>
          <w:szCs w:val="32"/>
        </w:rPr>
        <w:t>Mathematics Quiz</w:t>
      </w:r>
    </w:p>
    <w:p w14:paraId="4BAF81A8" w14:textId="62483ADB" w:rsidR="00517F6F" w:rsidRPr="00517F6F" w:rsidRDefault="00517F6F" w:rsidP="00517F6F">
      <w:pPr>
        <w:pStyle w:val="ListBullet"/>
        <w:spacing w:line="360" w:lineRule="auto"/>
      </w:pPr>
      <w:r>
        <w:rPr>
          <w:sz w:val="32"/>
          <w:szCs w:val="32"/>
        </w:rPr>
        <w:t>Tetris-Mania</w:t>
      </w:r>
    </w:p>
    <w:p w14:paraId="0806D920" w14:textId="34CB76B9" w:rsidR="00517F6F" w:rsidRPr="00517F6F" w:rsidRDefault="00517F6F" w:rsidP="00517F6F">
      <w:pPr>
        <w:pStyle w:val="ListBullet"/>
        <w:spacing w:line="360" w:lineRule="auto"/>
      </w:pPr>
      <w:r>
        <w:rPr>
          <w:sz w:val="32"/>
          <w:szCs w:val="32"/>
        </w:rPr>
        <w:t>Snake Infinity</w:t>
      </w:r>
    </w:p>
    <w:p w14:paraId="7C967936" w14:textId="0D115B69" w:rsidR="00517F6F" w:rsidRPr="00517F6F" w:rsidRDefault="00517F6F" w:rsidP="00517F6F">
      <w:pPr>
        <w:pStyle w:val="ListBullet"/>
        <w:spacing w:line="360" w:lineRule="auto"/>
      </w:pPr>
      <w:r>
        <w:rPr>
          <w:sz w:val="32"/>
          <w:szCs w:val="32"/>
        </w:rPr>
        <w:t>Dog Quiz</w:t>
      </w:r>
    </w:p>
    <w:p w14:paraId="6DEC76E6" w14:textId="4C49C781" w:rsidR="00517F6F" w:rsidRPr="00517F6F" w:rsidRDefault="00517F6F" w:rsidP="00517F6F">
      <w:pPr>
        <w:pStyle w:val="ListBullet"/>
        <w:spacing w:line="360" w:lineRule="auto"/>
      </w:pPr>
      <w:r>
        <w:rPr>
          <w:sz w:val="32"/>
          <w:szCs w:val="32"/>
        </w:rPr>
        <w:t>Check Results</w:t>
      </w:r>
    </w:p>
    <w:p w14:paraId="45776F5D" w14:textId="5819E980" w:rsidR="00517F6F" w:rsidRPr="00517F6F" w:rsidRDefault="00517F6F" w:rsidP="00517F6F">
      <w:pPr>
        <w:pStyle w:val="ListBullet"/>
        <w:spacing w:line="360" w:lineRule="auto"/>
      </w:pPr>
      <w:r>
        <w:rPr>
          <w:sz w:val="32"/>
          <w:szCs w:val="32"/>
        </w:rPr>
        <w:t>Check Available Games Before Log In</w:t>
      </w:r>
    </w:p>
    <w:p w14:paraId="751FB368" w14:textId="5EE33838" w:rsidR="00517F6F" w:rsidRPr="00517F6F" w:rsidRDefault="00517F6F" w:rsidP="00517F6F">
      <w:pPr>
        <w:pStyle w:val="ListBullet"/>
        <w:spacing w:line="360" w:lineRule="auto"/>
      </w:pPr>
      <w:r>
        <w:rPr>
          <w:sz w:val="32"/>
          <w:szCs w:val="32"/>
        </w:rPr>
        <w:t>Logout</w:t>
      </w:r>
    </w:p>
    <w:p w14:paraId="4DF0A5EB" w14:textId="2419FF97" w:rsidR="00517F6F" w:rsidRDefault="00517F6F" w:rsidP="00517F6F">
      <w:pPr>
        <w:pStyle w:val="ListBullet"/>
        <w:numPr>
          <w:ilvl w:val="0"/>
          <w:numId w:val="0"/>
        </w:numPr>
        <w:spacing w:line="360" w:lineRule="auto"/>
        <w:ind w:left="2061" w:hanging="360"/>
        <w:rPr>
          <w:sz w:val="32"/>
          <w:szCs w:val="32"/>
        </w:rPr>
      </w:pPr>
    </w:p>
    <w:p w14:paraId="146F07D2" w14:textId="028BAD1A" w:rsidR="00517F6F" w:rsidRDefault="00517F6F" w:rsidP="00517F6F">
      <w:pPr>
        <w:pStyle w:val="ListBullet"/>
        <w:numPr>
          <w:ilvl w:val="0"/>
          <w:numId w:val="0"/>
        </w:numPr>
        <w:spacing w:line="360" w:lineRule="auto"/>
        <w:ind w:left="2061" w:hanging="360"/>
        <w:rPr>
          <w:sz w:val="32"/>
          <w:szCs w:val="32"/>
        </w:rPr>
      </w:pPr>
    </w:p>
    <w:p w14:paraId="437C7F8F" w14:textId="1A3664E0" w:rsidR="00517F6F" w:rsidRDefault="00517F6F" w:rsidP="00517F6F">
      <w:pPr>
        <w:pStyle w:val="ListBullet"/>
        <w:numPr>
          <w:ilvl w:val="0"/>
          <w:numId w:val="0"/>
        </w:numPr>
        <w:spacing w:line="360" w:lineRule="auto"/>
        <w:ind w:left="2061" w:hanging="360"/>
        <w:rPr>
          <w:sz w:val="32"/>
          <w:szCs w:val="32"/>
        </w:rPr>
      </w:pPr>
    </w:p>
    <w:p w14:paraId="33C89A47" w14:textId="31D35269" w:rsidR="00517F6F" w:rsidRDefault="00517F6F" w:rsidP="00517F6F">
      <w:pPr>
        <w:pStyle w:val="ListBullet"/>
        <w:numPr>
          <w:ilvl w:val="0"/>
          <w:numId w:val="0"/>
        </w:numPr>
        <w:spacing w:line="360" w:lineRule="auto"/>
        <w:ind w:left="2061" w:hanging="360"/>
        <w:rPr>
          <w:sz w:val="32"/>
          <w:szCs w:val="32"/>
        </w:rPr>
      </w:pPr>
    </w:p>
    <w:p w14:paraId="12C8CAB0" w14:textId="0EBB6942" w:rsidR="00517F6F" w:rsidRDefault="00517F6F" w:rsidP="00517F6F">
      <w:pPr>
        <w:pStyle w:val="Title"/>
      </w:pPr>
      <w:r>
        <w:lastRenderedPageBreak/>
        <w:t>Logic Used for Calculations</w:t>
      </w:r>
    </w:p>
    <w:p w14:paraId="0176CB40" w14:textId="46C1BF73" w:rsidR="00517F6F" w:rsidRDefault="00517F6F" w:rsidP="00517F6F">
      <w:pPr>
        <w:pStyle w:val="Title"/>
      </w:pPr>
    </w:p>
    <w:p w14:paraId="40A692F8" w14:textId="78360AAA" w:rsidR="00517F6F" w:rsidRDefault="00517F6F" w:rsidP="00872579">
      <w:pPr>
        <w:pStyle w:val="Heading1"/>
        <w:spacing w:line="360" w:lineRule="auto"/>
        <w:rPr>
          <w:sz w:val="36"/>
          <w:szCs w:val="24"/>
        </w:rPr>
      </w:pPr>
      <w:r>
        <w:rPr>
          <w:sz w:val="36"/>
          <w:szCs w:val="24"/>
        </w:rPr>
        <w:t>In Quizzes- (Mathematics, Computer Science etc.)</w:t>
      </w:r>
    </w:p>
    <w:p w14:paraId="077B18E9" w14:textId="77777777" w:rsidR="00517F6F" w:rsidRPr="00517F6F" w:rsidRDefault="00517F6F" w:rsidP="00872579">
      <w:pPr>
        <w:spacing w:line="360" w:lineRule="auto"/>
      </w:pPr>
    </w:p>
    <w:p w14:paraId="0513A0FA" w14:textId="6B06A5C3" w:rsidR="00517F6F" w:rsidRPr="00872579" w:rsidRDefault="00517F6F" w:rsidP="00872579">
      <w:pPr>
        <w:pStyle w:val="ListParagraph"/>
        <w:numPr>
          <w:ilvl w:val="0"/>
          <w:numId w:val="26"/>
        </w:numPr>
        <w:spacing w:line="360" w:lineRule="auto"/>
        <w:rPr>
          <w:sz w:val="32"/>
          <w:szCs w:val="32"/>
        </w:rPr>
      </w:pPr>
      <w:r w:rsidRPr="00872579">
        <w:rPr>
          <w:sz w:val="32"/>
          <w:szCs w:val="32"/>
        </w:rPr>
        <w:t xml:space="preserve">Whenever the user correctly chooses an </w:t>
      </w:r>
      <w:proofErr w:type="gramStart"/>
      <w:r w:rsidRPr="00872579">
        <w:rPr>
          <w:sz w:val="32"/>
          <w:szCs w:val="32"/>
        </w:rPr>
        <w:t>answer</w:t>
      </w:r>
      <w:proofErr w:type="gramEnd"/>
      <w:r w:rsidRPr="00872579">
        <w:rPr>
          <w:sz w:val="32"/>
          <w:szCs w:val="32"/>
        </w:rPr>
        <w:t xml:space="preserve"> he will receive 10 point.</w:t>
      </w:r>
    </w:p>
    <w:p w14:paraId="27016305" w14:textId="5AEA9006" w:rsidR="00517F6F" w:rsidRPr="00872579" w:rsidRDefault="00517F6F" w:rsidP="00872579">
      <w:pPr>
        <w:pStyle w:val="ListParagraph"/>
        <w:numPr>
          <w:ilvl w:val="0"/>
          <w:numId w:val="26"/>
        </w:numPr>
        <w:spacing w:line="360" w:lineRule="auto"/>
        <w:rPr>
          <w:sz w:val="32"/>
          <w:szCs w:val="32"/>
        </w:rPr>
      </w:pPr>
      <w:r w:rsidRPr="00872579">
        <w:rPr>
          <w:sz w:val="32"/>
          <w:szCs w:val="32"/>
        </w:rPr>
        <w:t>The Quiz are of 5 questions therefore each answer carries 10 points that total is 50 points.</w:t>
      </w:r>
    </w:p>
    <w:p w14:paraId="73A412A3" w14:textId="0A66D1D7" w:rsidR="00517F6F" w:rsidRPr="00872579" w:rsidRDefault="008B2E93" w:rsidP="00872579">
      <w:pPr>
        <w:pStyle w:val="ListParagraph"/>
        <w:numPr>
          <w:ilvl w:val="0"/>
          <w:numId w:val="26"/>
        </w:numPr>
        <w:spacing w:line="360" w:lineRule="auto"/>
        <w:rPr>
          <w:sz w:val="32"/>
          <w:szCs w:val="32"/>
        </w:rPr>
      </w:pPr>
      <w:r w:rsidRPr="00872579">
        <w:rPr>
          <w:sz w:val="32"/>
          <w:szCs w:val="32"/>
        </w:rPr>
        <w:t>So,</w:t>
      </w:r>
      <w:r w:rsidR="00517F6F" w:rsidRPr="00872579">
        <w:rPr>
          <w:sz w:val="32"/>
          <w:szCs w:val="32"/>
        </w:rPr>
        <w:t xml:space="preserve"> if guess 2 questions correctly depending upon your </w:t>
      </w:r>
      <w:r w:rsidRPr="00872579">
        <w:rPr>
          <w:sz w:val="32"/>
          <w:szCs w:val="32"/>
        </w:rPr>
        <w:t>score,</w:t>
      </w:r>
      <w:r w:rsidR="00517F6F" w:rsidRPr="00872579">
        <w:rPr>
          <w:sz w:val="32"/>
          <w:szCs w:val="32"/>
        </w:rPr>
        <w:t xml:space="preserve"> </w:t>
      </w:r>
      <w:r w:rsidRPr="00872579">
        <w:rPr>
          <w:sz w:val="32"/>
          <w:szCs w:val="32"/>
        </w:rPr>
        <w:t>you’re doing very poor.</w:t>
      </w:r>
    </w:p>
    <w:p w14:paraId="2615BB5F" w14:textId="7A8D3AC6" w:rsidR="008B2E93" w:rsidRPr="00872579" w:rsidRDefault="008B2E93" w:rsidP="00872579">
      <w:pPr>
        <w:pStyle w:val="ListParagraph"/>
        <w:numPr>
          <w:ilvl w:val="0"/>
          <w:numId w:val="26"/>
        </w:numPr>
        <w:spacing w:line="360" w:lineRule="auto"/>
        <w:rPr>
          <w:sz w:val="32"/>
          <w:szCs w:val="32"/>
        </w:rPr>
      </w:pPr>
      <w:r w:rsidRPr="00872579">
        <w:rPr>
          <w:sz w:val="32"/>
          <w:szCs w:val="32"/>
        </w:rPr>
        <w:t>If you guess from 2 to 4 questions correctly, you’re doing satisfactorily.</w:t>
      </w:r>
    </w:p>
    <w:p w14:paraId="46DCD188" w14:textId="6B9E8227" w:rsidR="008B2E93" w:rsidRPr="00872579" w:rsidRDefault="008B2E93" w:rsidP="00872579">
      <w:pPr>
        <w:pStyle w:val="ListParagraph"/>
        <w:numPr>
          <w:ilvl w:val="0"/>
          <w:numId w:val="26"/>
        </w:numPr>
        <w:spacing w:line="360" w:lineRule="auto"/>
        <w:rPr>
          <w:sz w:val="32"/>
          <w:szCs w:val="32"/>
        </w:rPr>
      </w:pPr>
      <w:r w:rsidRPr="00872579">
        <w:rPr>
          <w:sz w:val="32"/>
          <w:szCs w:val="32"/>
        </w:rPr>
        <w:t>If you get all questions correctly you will receive a genius know it all comment.</w:t>
      </w:r>
    </w:p>
    <w:p w14:paraId="008328F0" w14:textId="540B090B" w:rsidR="008B2E93" w:rsidRDefault="008B2E93" w:rsidP="00872579">
      <w:pPr>
        <w:pStyle w:val="Heading1"/>
        <w:spacing w:line="360" w:lineRule="auto"/>
        <w:rPr>
          <w:sz w:val="36"/>
          <w:szCs w:val="36"/>
        </w:rPr>
      </w:pPr>
      <w:r>
        <w:rPr>
          <w:sz w:val="36"/>
          <w:szCs w:val="36"/>
        </w:rPr>
        <w:t>In Tetris-Mania –</w:t>
      </w:r>
    </w:p>
    <w:p w14:paraId="6D04C472" w14:textId="7A285B4A" w:rsidR="008B2E93" w:rsidRPr="00872579" w:rsidRDefault="008B2E93" w:rsidP="00872579">
      <w:pPr>
        <w:spacing w:line="360" w:lineRule="auto"/>
        <w:ind w:left="720"/>
        <w:rPr>
          <w:sz w:val="32"/>
          <w:szCs w:val="32"/>
        </w:rPr>
      </w:pPr>
      <w:r w:rsidRPr="00872579">
        <w:rPr>
          <w:sz w:val="32"/>
          <w:szCs w:val="32"/>
        </w:rPr>
        <w:t>Whenever you clear a line you receive 50 points.</w:t>
      </w:r>
    </w:p>
    <w:p w14:paraId="5B746BEF" w14:textId="4C42D917" w:rsidR="008B2E93" w:rsidRPr="00872579" w:rsidRDefault="008B2E93" w:rsidP="00872579">
      <w:pPr>
        <w:pStyle w:val="ListParagraph"/>
        <w:numPr>
          <w:ilvl w:val="0"/>
          <w:numId w:val="28"/>
        </w:numPr>
        <w:spacing w:line="360" w:lineRule="auto"/>
        <w:rPr>
          <w:sz w:val="32"/>
          <w:szCs w:val="32"/>
        </w:rPr>
      </w:pPr>
      <w:r w:rsidRPr="00872579">
        <w:rPr>
          <w:sz w:val="32"/>
          <w:szCs w:val="32"/>
        </w:rPr>
        <w:lastRenderedPageBreak/>
        <w:t xml:space="preserve">There are 5 types of Tetris blocks </w:t>
      </w:r>
      <w:r w:rsidR="00872579" w:rsidRPr="00872579">
        <w:rPr>
          <w:sz w:val="32"/>
          <w:szCs w:val="32"/>
        </w:rPr>
        <w:t>O, L, Z, I, T</w:t>
      </w:r>
      <w:r w:rsidRPr="00872579">
        <w:rPr>
          <w:sz w:val="32"/>
          <w:szCs w:val="32"/>
        </w:rPr>
        <w:t xml:space="preserve"> we have to mix and match to form a </w:t>
      </w:r>
      <w:r w:rsidR="00872579" w:rsidRPr="00872579">
        <w:rPr>
          <w:sz w:val="32"/>
          <w:szCs w:val="32"/>
        </w:rPr>
        <w:t>line. When</w:t>
      </w:r>
      <w:r w:rsidRPr="00872579">
        <w:rPr>
          <w:sz w:val="32"/>
          <w:szCs w:val="32"/>
        </w:rPr>
        <w:t xml:space="preserve"> you clear all four lines it’s called a Tetris and you get 200 points.</w:t>
      </w:r>
    </w:p>
    <w:p w14:paraId="2038ABD2" w14:textId="6514D538" w:rsidR="008B2E93" w:rsidRDefault="008B2E93" w:rsidP="00872579">
      <w:pPr>
        <w:pStyle w:val="Heading1"/>
        <w:spacing w:line="360" w:lineRule="auto"/>
        <w:rPr>
          <w:sz w:val="36"/>
          <w:szCs w:val="36"/>
        </w:rPr>
      </w:pPr>
      <w:r>
        <w:rPr>
          <w:sz w:val="36"/>
          <w:szCs w:val="36"/>
        </w:rPr>
        <w:t>In Snake Infinity-</w:t>
      </w:r>
    </w:p>
    <w:p w14:paraId="6B44B1B0" w14:textId="5557BB8D" w:rsidR="008B2E93" w:rsidRPr="00872579" w:rsidRDefault="008B2E93" w:rsidP="00872579">
      <w:pPr>
        <w:pStyle w:val="ListParagraph"/>
        <w:numPr>
          <w:ilvl w:val="0"/>
          <w:numId w:val="28"/>
        </w:numPr>
        <w:spacing w:line="360" w:lineRule="auto"/>
        <w:rPr>
          <w:sz w:val="32"/>
          <w:szCs w:val="32"/>
        </w:rPr>
      </w:pPr>
      <w:r w:rsidRPr="00872579">
        <w:rPr>
          <w:sz w:val="32"/>
          <w:szCs w:val="32"/>
        </w:rPr>
        <w:t xml:space="preserve">It’s a </w:t>
      </w:r>
      <w:r w:rsidR="00872579" w:rsidRPr="00872579">
        <w:rPr>
          <w:sz w:val="32"/>
          <w:szCs w:val="32"/>
        </w:rPr>
        <w:t>never-ending</w:t>
      </w:r>
      <w:r w:rsidRPr="00872579">
        <w:rPr>
          <w:sz w:val="32"/>
          <w:szCs w:val="32"/>
        </w:rPr>
        <w:t xml:space="preserve"> loop where </w:t>
      </w:r>
      <w:r w:rsidR="00872579" w:rsidRPr="00872579">
        <w:rPr>
          <w:sz w:val="32"/>
          <w:szCs w:val="32"/>
        </w:rPr>
        <w:t>basically your tail is the score.</w:t>
      </w:r>
    </w:p>
    <w:p w14:paraId="0216CCB9" w14:textId="08672470" w:rsidR="00872579" w:rsidRPr="00872579" w:rsidRDefault="00872579" w:rsidP="00872579">
      <w:pPr>
        <w:pStyle w:val="ListParagraph"/>
        <w:numPr>
          <w:ilvl w:val="0"/>
          <w:numId w:val="28"/>
        </w:numPr>
        <w:spacing w:line="360" w:lineRule="auto"/>
        <w:rPr>
          <w:sz w:val="32"/>
          <w:szCs w:val="32"/>
        </w:rPr>
      </w:pPr>
      <w:r w:rsidRPr="00872579">
        <w:rPr>
          <w:sz w:val="32"/>
          <w:szCs w:val="32"/>
        </w:rPr>
        <w:t>When you eat a food, your tail gets increased therefore your score becomes 1.</w:t>
      </w:r>
    </w:p>
    <w:p w14:paraId="0387F3A4" w14:textId="16ADAAE3" w:rsidR="00872579" w:rsidRPr="00872579" w:rsidRDefault="00872579" w:rsidP="00872579">
      <w:pPr>
        <w:pStyle w:val="ListParagraph"/>
        <w:numPr>
          <w:ilvl w:val="0"/>
          <w:numId w:val="28"/>
        </w:numPr>
        <w:spacing w:line="360" w:lineRule="auto"/>
        <w:rPr>
          <w:sz w:val="32"/>
          <w:szCs w:val="32"/>
        </w:rPr>
      </w:pPr>
      <w:r w:rsidRPr="00872579">
        <w:rPr>
          <w:sz w:val="32"/>
          <w:szCs w:val="32"/>
        </w:rPr>
        <w:t>Initially your tail lengths are 4 there we take your snake length subtract it by 4 to get a 0 score initially and then as your tails increases your score gets incremented by 1.</w:t>
      </w:r>
    </w:p>
    <w:p w14:paraId="33D3569D" w14:textId="64A79791" w:rsidR="008B2E93" w:rsidRDefault="008B2E93" w:rsidP="00872579">
      <w:pPr>
        <w:ind w:firstLine="720"/>
      </w:pPr>
    </w:p>
    <w:p w14:paraId="0C6E9249" w14:textId="08EEB09F" w:rsidR="00872579" w:rsidRDefault="00872579" w:rsidP="00872579">
      <w:pPr>
        <w:ind w:firstLine="720"/>
      </w:pPr>
    </w:p>
    <w:p w14:paraId="47FA7CC8" w14:textId="6F91E742" w:rsidR="00872579" w:rsidRDefault="00872579" w:rsidP="00872579">
      <w:pPr>
        <w:ind w:firstLine="720"/>
      </w:pPr>
    </w:p>
    <w:p w14:paraId="4B61D0AD" w14:textId="028F66E0" w:rsidR="00872579" w:rsidRDefault="00872579" w:rsidP="00872579">
      <w:pPr>
        <w:ind w:firstLine="720"/>
      </w:pPr>
    </w:p>
    <w:p w14:paraId="526A53AD" w14:textId="5418E572" w:rsidR="00872579" w:rsidRDefault="00872579" w:rsidP="00872579">
      <w:pPr>
        <w:ind w:firstLine="720"/>
      </w:pPr>
    </w:p>
    <w:p w14:paraId="5A272FD6" w14:textId="2C631463" w:rsidR="00872579" w:rsidRDefault="00872579" w:rsidP="00872579">
      <w:pPr>
        <w:ind w:firstLine="720"/>
      </w:pPr>
    </w:p>
    <w:p w14:paraId="7011E62A" w14:textId="79B7CF0B" w:rsidR="00872579" w:rsidRDefault="00872579" w:rsidP="00872579">
      <w:pPr>
        <w:ind w:firstLine="720"/>
      </w:pPr>
    </w:p>
    <w:p w14:paraId="1B8EC785" w14:textId="4F88E9CB" w:rsidR="00872579" w:rsidRDefault="00872579" w:rsidP="00872579">
      <w:pPr>
        <w:ind w:firstLine="720"/>
      </w:pPr>
    </w:p>
    <w:p w14:paraId="527DFE97" w14:textId="469CCBA2" w:rsidR="00872579" w:rsidRDefault="00872579" w:rsidP="00872579">
      <w:pPr>
        <w:ind w:firstLine="720"/>
      </w:pPr>
    </w:p>
    <w:p w14:paraId="083CEB75" w14:textId="2421A6AC" w:rsidR="00872579" w:rsidRDefault="00872579" w:rsidP="00872579">
      <w:pPr>
        <w:ind w:firstLine="720"/>
      </w:pPr>
    </w:p>
    <w:p w14:paraId="3A03CCAE" w14:textId="3ED011E4" w:rsidR="00872579" w:rsidRDefault="00872579" w:rsidP="00872579">
      <w:pPr>
        <w:ind w:firstLine="720"/>
      </w:pPr>
    </w:p>
    <w:p w14:paraId="4F4B3A22" w14:textId="7E32ED7C" w:rsidR="00872579" w:rsidRDefault="00872579" w:rsidP="00872579">
      <w:pPr>
        <w:pStyle w:val="Title"/>
      </w:pPr>
      <w:r>
        <w:lastRenderedPageBreak/>
        <w:t>Results of Software Testing</w:t>
      </w:r>
    </w:p>
    <w:p w14:paraId="02CDB0BA" w14:textId="28017AA8" w:rsidR="00872579" w:rsidRDefault="00872579" w:rsidP="00872579">
      <w:pPr>
        <w:pStyle w:val="Title"/>
      </w:pPr>
    </w:p>
    <w:p w14:paraId="0CDCCFA4" w14:textId="2C6563B3" w:rsidR="00607C24" w:rsidRDefault="00607C24" w:rsidP="00607C24">
      <w:pPr>
        <w:rPr>
          <w:sz w:val="32"/>
          <w:szCs w:val="32"/>
        </w:rPr>
      </w:pPr>
      <w:r w:rsidRPr="00607C24">
        <w:rPr>
          <w:sz w:val="32"/>
          <w:szCs w:val="32"/>
        </w:rPr>
        <w:t xml:space="preserve">Testing can be done based on test cases. Test case has components that describes an input, action or event and an expected response, to determine if a feature of </w:t>
      </w:r>
      <w:proofErr w:type="gramStart"/>
      <w:r w:rsidRPr="00607C24">
        <w:rPr>
          <w:sz w:val="32"/>
          <w:szCs w:val="32"/>
        </w:rPr>
        <w:t>an</w:t>
      </w:r>
      <w:proofErr w:type="gramEnd"/>
      <w:r w:rsidRPr="00607C24">
        <w:rPr>
          <w:sz w:val="32"/>
          <w:szCs w:val="32"/>
        </w:rPr>
        <w:t xml:space="preserve"> </w:t>
      </w:r>
      <w:r>
        <w:rPr>
          <w:sz w:val="32"/>
          <w:szCs w:val="32"/>
        </w:rPr>
        <w:t xml:space="preserve">website </w:t>
      </w:r>
      <w:r w:rsidRPr="00607C24">
        <w:rPr>
          <w:sz w:val="32"/>
          <w:szCs w:val="32"/>
        </w:rPr>
        <w:t>is working</w:t>
      </w:r>
      <w:r>
        <w:rPr>
          <w:sz w:val="32"/>
          <w:szCs w:val="32"/>
        </w:rPr>
        <w:t xml:space="preserve"> </w:t>
      </w:r>
      <w:r w:rsidRPr="00607C24">
        <w:rPr>
          <w:sz w:val="32"/>
          <w:szCs w:val="32"/>
        </w:rPr>
        <w:t>correctly</w:t>
      </w:r>
      <w:r>
        <w:rPr>
          <w:sz w:val="32"/>
          <w:szCs w:val="32"/>
        </w:rPr>
        <w:t xml:space="preserve"> </w:t>
      </w:r>
    </w:p>
    <w:p w14:paraId="466264CF" w14:textId="2AA16643" w:rsidR="00607C24" w:rsidRPr="00607C24" w:rsidRDefault="00607C24" w:rsidP="00607C24">
      <w:pPr>
        <w:rPr>
          <w:sz w:val="32"/>
          <w:szCs w:val="32"/>
        </w:rPr>
      </w:pPr>
      <w:r w:rsidRPr="00607C24">
        <w:rPr>
          <w:sz w:val="32"/>
          <w:szCs w:val="32"/>
        </w:rPr>
        <w:t>For this project the application must generate the following,</w:t>
      </w:r>
    </w:p>
    <w:p w14:paraId="476E17CF" w14:textId="2A083943" w:rsidR="00607C24" w:rsidRPr="00607C24" w:rsidRDefault="00607C24" w:rsidP="00607C24">
      <w:pPr>
        <w:pStyle w:val="ListParagraph"/>
        <w:numPr>
          <w:ilvl w:val="0"/>
          <w:numId w:val="35"/>
        </w:numPr>
        <w:rPr>
          <w:sz w:val="32"/>
          <w:szCs w:val="32"/>
        </w:rPr>
      </w:pPr>
      <w:r w:rsidRPr="00607C24">
        <w:rPr>
          <w:sz w:val="32"/>
          <w:szCs w:val="32"/>
        </w:rPr>
        <w:t>Valid username</w:t>
      </w:r>
    </w:p>
    <w:p w14:paraId="7C72DF45" w14:textId="77777777" w:rsidR="00607C24" w:rsidRPr="00607C24" w:rsidRDefault="00607C24" w:rsidP="00607C24">
      <w:pPr>
        <w:pStyle w:val="ListParagraph"/>
        <w:numPr>
          <w:ilvl w:val="0"/>
          <w:numId w:val="35"/>
        </w:numPr>
        <w:rPr>
          <w:sz w:val="32"/>
          <w:szCs w:val="32"/>
        </w:rPr>
      </w:pPr>
      <w:r w:rsidRPr="00607C24">
        <w:rPr>
          <w:sz w:val="32"/>
          <w:szCs w:val="32"/>
        </w:rPr>
        <w:t>Valid password</w:t>
      </w:r>
    </w:p>
    <w:p w14:paraId="0CDDA7E1" w14:textId="77777777" w:rsidR="00607C24" w:rsidRDefault="00607C24" w:rsidP="00607C24">
      <w:pPr>
        <w:rPr>
          <w:sz w:val="32"/>
          <w:szCs w:val="32"/>
        </w:rPr>
      </w:pPr>
      <w:r w:rsidRPr="00607C24">
        <w:rPr>
          <w:sz w:val="32"/>
          <w:szCs w:val="32"/>
        </w:rPr>
        <w:t>The input given by the user must be checked from the database.</w:t>
      </w:r>
    </w:p>
    <w:p w14:paraId="6D10E17E" w14:textId="77777777" w:rsidR="00607C24" w:rsidRDefault="00607C24" w:rsidP="00607C24">
      <w:pPr>
        <w:rPr>
          <w:sz w:val="32"/>
          <w:szCs w:val="32"/>
        </w:rPr>
      </w:pPr>
      <w:r w:rsidRPr="00607C24">
        <w:rPr>
          <w:sz w:val="32"/>
          <w:szCs w:val="32"/>
        </w:rPr>
        <w:t>Login ID= {Valid login ID, Invalid login ID}</w:t>
      </w:r>
    </w:p>
    <w:p w14:paraId="6E22F548" w14:textId="48AE982D" w:rsidR="00607C24" w:rsidRDefault="00607C24" w:rsidP="00607C24">
      <w:pPr>
        <w:rPr>
          <w:sz w:val="32"/>
          <w:szCs w:val="32"/>
        </w:rPr>
      </w:pPr>
      <w:r w:rsidRPr="00607C24">
        <w:rPr>
          <w:sz w:val="32"/>
          <w:szCs w:val="32"/>
        </w:rPr>
        <w:t>Password= {Valid password, Invalid password, Empty}</w:t>
      </w:r>
    </w:p>
    <w:p w14:paraId="79AED646" w14:textId="188980E8" w:rsidR="00607C24" w:rsidRPr="00607C24" w:rsidRDefault="00607C24" w:rsidP="00607C24">
      <w:pPr>
        <w:rPr>
          <w:sz w:val="32"/>
          <w:szCs w:val="32"/>
        </w:rPr>
      </w:pPr>
      <w:r w:rsidRPr="00607C24">
        <w:rPr>
          <w:sz w:val="32"/>
          <w:szCs w:val="32"/>
        </w:rPr>
        <w:t>Steps formatting to carry out the test for Login Page-</w:t>
      </w:r>
    </w:p>
    <w:p w14:paraId="36236917" w14:textId="53B77BA8" w:rsidR="00607C24" w:rsidRPr="00607C24" w:rsidRDefault="00607C24" w:rsidP="00607C24">
      <w:pPr>
        <w:pStyle w:val="ListParagraph"/>
        <w:numPr>
          <w:ilvl w:val="0"/>
          <w:numId w:val="34"/>
        </w:numPr>
        <w:rPr>
          <w:sz w:val="32"/>
          <w:szCs w:val="32"/>
        </w:rPr>
      </w:pPr>
      <w:r w:rsidRPr="00607C24">
        <w:rPr>
          <w:sz w:val="32"/>
          <w:szCs w:val="32"/>
        </w:rPr>
        <w:t>Valid Login page</w:t>
      </w:r>
    </w:p>
    <w:p w14:paraId="0830F0D0" w14:textId="493FDC5A" w:rsidR="00607C24" w:rsidRPr="00607C24" w:rsidRDefault="00607C24" w:rsidP="00607C24">
      <w:pPr>
        <w:pStyle w:val="ListParagraph"/>
        <w:numPr>
          <w:ilvl w:val="0"/>
          <w:numId w:val="34"/>
        </w:numPr>
        <w:rPr>
          <w:sz w:val="32"/>
          <w:szCs w:val="32"/>
        </w:rPr>
      </w:pPr>
      <w:r w:rsidRPr="00607C24">
        <w:rPr>
          <w:sz w:val="32"/>
          <w:szCs w:val="32"/>
        </w:rPr>
        <w:t>Enter Email ID</w:t>
      </w:r>
    </w:p>
    <w:p w14:paraId="601FF91C" w14:textId="7FE81873" w:rsidR="00607C24" w:rsidRPr="00607C24" w:rsidRDefault="00607C24" w:rsidP="00607C24">
      <w:pPr>
        <w:pStyle w:val="ListParagraph"/>
        <w:numPr>
          <w:ilvl w:val="0"/>
          <w:numId w:val="34"/>
        </w:numPr>
        <w:rPr>
          <w:sz w:val="32"/>
          <w:szCs w:val="32"/>
        </w:rPr>
      </w:pPr>
      <w:r w:rsidRPr="00607C24">
        <w:rPr>
          <w:sz w:val="32"/>
          <w:szCs w:val="32"/>
        </w:rPr>
        <w:t>Enter password</w:t>
      </w:r>
    </w:p>
    <w:p w14:paraId="5BCB4384" w14:textId="3BA7953C" w:rsidR="00872579" w:rsidRDefault="00607C24" w:rsidP="00607C24">
      <w:pPr>
        <w:pStyle w:val="ListParagraph"/>
        <w:numPr>
          <w:ilvl w:val="0"/>
          <w:numId w:val="34"/>
        </w:numPr>
        <w:rPr>
          <w:sz w:val="32"/>
          <w:szCs w:val="32"/>
        </w:rPr>
      </w:pPr>
      <w:r w:rsidRPr="00607C24">
        <w:rPr>
          <w:sz w:val="32"/>
          <w:szCs w:val="32"/>
        </w:rPr>
        <w:t>Click Login</w:t>
      </w:r>
    </w:p>
    <w:p w14:paraId="2714FF62" w14:textId="3769EF7D" w:rsidR="00607C24" w:rsidRDefault="00607C24" w:rsidP="00607C24">
      <w:pPr>
        <w:pStyle w:val="Heading1"/>
        <w:rPr>
          <w:sz w:val="36"/>
          <w:szCs w:val="24"/>
        </w:rPr>
      </w:pPr>
      <w:r w:rsidRPr="00607C24">
        <w:rPr>
          <w:sz w:val="36"/>
          <w:szCs w:val="24"/>
        </w:rPr>
        <w:t>Unit Testing</w:t>
      </w:r>
      <w:r>
        <w:rPr>
          <w:sz w:val="36"/>
          <w:szCs w:val="24"/>
        </w:rPr>
        <w:t>-</w:t>
      </w:r>
    </w:p>
    <w:p w14:paraId="7615713D" w14:textId="450E7D37" w:rsidR="00607C24" w:rsidRDefault="00607C24" w:rsidP="00607C24">
      <w:pPr>
        <w:rPr>
          <w:sz w:val="32"/>
          <w:szCs w:val="32"/>
        </w:rPr>
      </w:pPr>
      <w:r w:rsidRPr="00607C24">
        <w:rPr>
          <w:sz w:val="32"/>
          <w:szCs w:val="32"/>
        </w:rPr>
        <w:t xml:space="preserve">In our system, Unit testing has been successfully handled. The test data was given to </w:t>
      </w:r>
      <w:proofErr w:type="gramStart"/>
      <w:r w:rsidRPr="00607C24">
        <w:rPr>
          <w:sz w:val="32"/>
          <w:szCs w:val="32"/>
        </w:rPr>
        <w:t xml:space="preserve">each </w:t>
      </w:r>
      <w:r>
        <w:rPr>
          <w:sz w:val="32"/>
          <w:szCs w:val="32"/>
        </w:rPr>
        <w:t>and every</w:t>
      </w:r>
      <w:proofErr w:type="gramEnd"/>
      <w:r>
        <w:rPr>
          <w:sz w:val="32"/>
          <w:szCs w:val="32"/>
        </w:rPr>
        <w:t xml:space="preserve"> </w:t>
      </w:r>
      <w:r w:rsidRPr="00607C24">
        <w:rPr>
          <w:sz w:val="32"/>
          <w:szCs w:val="32"/>
        </w:rPr>
        <w:t xml:space="preserve">module in all respects </w:t>
      </w:r>
      <w:r w:rsidRPr="00607C24">
        <w:rPr>
          <w:sz w:val="32"/>
          <w:szCs w:val="32"/>
        </w:rPr>
        <w:lastRenderedPageBreak/>
        <w:t>and got the desired output. Each module has been tested found working properly.</w:t>
      </w:r>
    </w:p>
    <w:p w14:paraId="57E68D42" w14:textId="2B89F63E" w:rsidR="009C1B08" w:rsidRPr="009C1B08" w:rsidRDefault="009C1B08" w:rsidP="009C1B08">
      <w:pPr>
        <w:pStyle w:val="Heading1"/>
        <w:rPr>
          <w:sz w:val="36"/>
          <w:szCs w:val="24"/>
        </w:rPr>
      </w:pPr>
      <w:r w:rsidRPr="009C1B08">
        <w:rPr>
          <w:sz w:val="36"/>
          <w:szCs w:val="24"/>
        </w:rPr>
        <w:t>Integration Testing-</w:t>
      </w:r>
    </w:p>
    <w:p w14:paraId="66B87CBE" w14:textId="1BDE5C98" w:rsidR="009C1B08" w:rsidRDefault="009C1B08" w:rsidP="009C1B08">
      <w:pPr>
        <w:rPr>
          <w:sz w:val="32"/>
          <w:szCs w:val="32"/>
        </w:rPr>
      </w:pPr>
      <w:r w:rsidRPr="009C1B08">
        <w:rPr>
          <w:sz w:val="32"/>
          <w:szCs w:val="32"/>
        </w:rPr>
        <w:t>Test data should be prepared carefully since the data only determines the efficiency and accuracy of the system. Artificial data are prepared solely for testing. Every program validates the input data.</w:t>
      </w:r>
    </w:p>
    <w:p w14:paraId="3C92E7E5" w14:textId="13327E5A" w:rsidR="009C1B08" w:rsidRPr="009C1B08" w:rsidRDefault="009C1B08" w:rsidP="009C1B08">
      <w:pPr>
        <w:pStyle w:val="Heading1"/>
        <w:rPr>
          <w:sz w:val="36"/>
          <w:szCs w:val="24"/>
        </w:rPr>
      </w:pPr>
      <w:r w:rsidRPr="009C1B08">
        <w:rPr>
          <w:sz w:val="36"/>
          <w:szCs w:val="24"/>
        </w:rPr>
        <w:t>Validation Testing-</w:t>
      </w:r>
    </w:p>
    <w:p w14:paraId="0E460B3D" w14:textId="294246B2" w:rsidR="009C1B08" w:rsidRPr="009C1B08" w:rsidRDefault="009C1B08" w:rsidP="009C1B08">
      <w:pPr>
        <w:rPr>
          <w:sz w:val="32"/>
          <w:szCs w:val="32"/>
        </w:rPr>
      </w:pPr>
      <w:r w:rsidRPr="009C1B08">
        <w:rPr>
          <w:sz w:val="32"/>
          <w:szCs w:val="32"/>
        </w:rPr>
        <w:t>In this, all the Code Modules were tested individually one after the other. The following were tested in all the modules.</w:t>
      </w:r>
    </w:p>
    <w:p w14:paraId="5340D8AD" w14:textId="38E23E27" w:rsidR="009C1B08" w:rsidRPr="009C1B08" w:rsidRDefault="009C1B08" w:rsidP="009C1B08">
      <w:pPr>
        <w:pStyle w:val="ListParagraph"/>
        <w:numPr>
          <w:ilvl w:val="0"/>
          <w:numId w:val="36"/>
        </w:numPr>
        <w:rPr>
          <w:sz w:val="32"/>
          <w:szCs w:val="32"/>
        </w:rPr>
      </w:pPr>
      <w:r w:rsidRPr="009C1B08">
        <w:rPr>
          <w:sz w:val="32"/>
          <w:szCs w:val="32"/>
        </w:rPr>
        <w:t>Loop testing</w:t>
      </w:r>
    </w:p>
    <w:p w14:paraId="1E7E7D90" w14:textId="5A772E91" w:rsidR="009C1B08" w:rsidRPr="009C1B08" w:rsidRDefault="009C1B08" w:rsidP="009C1B08">
      <w:pPr>
        <w:pStyle w:val="ListParagraph"/>
        <w:numPr>
          <w:ilvl w:val="0"/>
          <w:numId w:val="36"/>
        </w:numPr>
        <w:rPr>
          <w:sz w:val="32"/>
          <w:szCs w:val="32"/>
        </w:rPr>
      </w:pPr>
      <w:r w:rsidRPr="009C1B08">
        <w:rPr>
          <w:sz w:val="32"/>
          <w:szCs w:val="32"/>
        </w:rPr>
        <w:t>Boundary Value analysis.</w:t>
      </w:r>
    </w:p>
    <w:p w14:paraId="11BEC7DA" w14:textId="77777777" w:rsidR="009C1B08" w:rsidRPr="009C1B08" w:rsidRDefault="009C1B08" w:rsidP="009C1B08">
      <w:pPr>
        <w:pStyle w:val="ListParagraph"/>
        <w:numPr>
          <w:ilvl w:val="0"/>
          <w:numId w:val="36"/>
        </w:numPr>
        <w:rPr>
          <w:sz w:val="32"/>
          <w:szCs w:val="32"/>
        </w:rPr>
      </w:pPr>
      <w:r w:rsidRPr="009C1B08">
        <w:rPr>
          <w:sz w:val="32"/>
          <w:szCs w:val="32"/>
        </w:rPr>
        <w:t xml:space="preserve">Equivalence Partitioning Testing </w:t>
      </w:r>
    </w:p>
    <w:p w14:paraId="1325EF95" w14:textId="6E9EE238" w:rsidR="009C1B08" w:rsidRDefault="009C1B08" w:rsidP="009C1B08">
      <w:pPr>
        <w:rPr>
          <w:sz w:val="32"/>
          <w:szCs w:val="32"/>
        </w:rPr>
      </w:pPr>
      <w:r w:rsidRPr="009C1B08">
        <w:rPr>
          <w:sz w:val="32"/>
          <w:szCs w:val="32"/>
        </w:rPr>
        <w:t>In our case all the modules were combined and given the test data. The combined module works successfully without any side effect on other programs. Everything was found fine working.</w:t>
      </w:r>
    </w:p>
    <w:p w14:paraId="67C25AF8" w14:textId="77777777" w:rsidR="009C1B08" w:rsidRPr="009C1B08" w:rsidRDefault="009C1B08" w:rsidP="009C1B08">
      <w:pPr>
        <w:pStyle w:val="Heading1"/>
        <w:rPr>
          <w:sz w:val="36"/>
          <w:szCs w:val="24"/>
        </w:rPr>
      </w:pPr>
      <w:r w:rsidRPr="009C1B08">
        <w:rPr>
          <w:sz w:val="36"/>
          <w:szCs w:val="24"/>
        </w:rPr>
        <w:t>OUTPUT TESTING</w:t>
      </w:r>
    </w:p>
    <w:p w14:paraId="60596A17" w14:textId="0E6E30D5" w:rsidR="009C1B08" w:rsidRDefault="009C1B08" w:rsidP="009C1B08">
      <w:pPr>
        <w:rPr>
          <w:sz w:val="32"/>
          <w:szCs w:val="32"/>
        </w:rPr>
      </w:pPr>
      <w:r w:rsidRPr="009C1B08">
        <w:rPr>
          <w:sz w:val="32"/>
          <w:szCs w:val="32"/>
        </w:rPr>
        <w:t xml:space="preserve">This is the final step in testing. In this the entire system was tested </w:t>
      </w:r>
      <w:proofErr w:type="gramStart"/>
      <w:r w:rsidRPr="009C1B08">
        <w:rPr>
          <w:sz w:val="32"/>
          <w:szCs w:val="32"/>
        </w:rPr>
        <w:t>as a whole with</w:t>
      </w:r>
      <w:proofErr w:type="gramEnd"/>
      <w:r w:rsidRPr="009C1B08">
        <w:rPr>
          <w:sz w:val="32"/>
          <w:szCs w:val="32"/>
        </w:rPr>
        <w:t xml:space="preserve"> all </w:t>
      </w:r>
      <w:r w:rsidR="00012DEA" w:rsidRPr="009C1B08">
        <w:rPr>
          <w:sz w:val="32"/>
          <w:szCs w:val="32"/>
        </w:rPr>
        <w:t>forms, code</w:t>
      </w:r>
      <w:r w:rsidRPr="009C1B08">
        <w:rPr>
          <w:sz w:val="32"/>
          <w:szCs w:val="32"/>
        </w:rPr>
        <w:t xml:space="preserve">, modules and class modules. This form of testing is popularly known as Black Box </w:t>
      </w:r>
      <w:r w:rsidR="00012DEA" w:rsidRPr="009C1B08">
        <w:rPr>
          <w:sz w:val="32"/>
          <w:szCs w:val="32"/>
        </w:rPr>
        <w:t>testing or</w:t>
      </w:r>
      <w:r w:rsidRPr="009C1B08">
        <w:rPr>
          <w:sz w:val="32"/>
          <w:szCs w:val="32"/>
        </w:rPr>
        <w:t xml:space="preserve"> system </w:t>
      </w:r>
      <w:r w:rsidR="00012DEA" w:rsidRPr="009C1B08">
        <w:rPr>
          <w:sz w:val="32"/>
          <w:szCs w:val="32"/>
        </w:rPr>
        <w:t>testing. Black</w:t>
      </w:r>
      <w:r w:rsidRPr="009C1B08">
        <w:rPr>
          <w:sz w:val="32"/>
          <w:szCs w:val="32"/>
        </w:rPr>
        <w:t xml:space="preserve"> Box testing methods focus on the functional requirement of the software. That is, </w:t>
      </w:r>
      <w:r w:rsidR="00012DEA" w:rsidRPr="009C1B08">
        <w:rPr>
          <w:sz w:val="32"/>
          <w:szCs w:val="32"/>
        </w:rPr>
        <w:t>Blackbox</w:t>
      </w:r>
      <w:r w:rsidRPr="009C1B08">
        <w:rPr>
          <w:sz w:val="32"/>
          <w:szCs w:val="32"/>
        </w:rPr>
        <w:t xml:space="preserve"> </w:t>
      </w:r>
      <w:r w:rsidRPr="009C1B08">
        <w:rPr>
          <w:sz w:val="32"/>
          <w:szCs w:val="32"/>
        </w:rPr>
        <w:lastRenderedPageBreak/>
        <w:t xml:space="preserve">testing enables the software engineer to derive sets of input conditions that will </w:t>
      </w:r>
      <w:r w:rsidR="00012DEA" w:rsidRPr="009C1B08">
        <w:rPr>
          <w:sz w:val="32"/>
          <w:szCs w:val="32"/>
        </w:rPr>
        <w:t>fully exercise</w:t>
      </w:r>
      <w:r w:rsidRPr="009C1B08">
        <w:rPr>
          <w:sz w:val="32"/>
          <w:szCs w:val="32"/>
        </w:rPr>
        <w:t xml:space="preserve"> all functional requirements for a program. Black Box testing attempts to find errors </w:t>
      </w:r>
      <w:r w:rsidR="00012DEA" w:rsidRPr="009C1B08">
        <w:rPr>
          <w:sz w:val="32"/>
          <w:szCs w:val="32"/>
        </w:rPr>
        <w:t>in the</w:t>
      </w:r>
      <w:r w:rsidRPr="009C1B08">
        <w:rPr>
          <w:sz w:val="32"/>
          <w:szCs w:val="32"/>
        </w:rPr>
        <w:t xml:space="preserve"> following categories; incorrect or missing functions, interface errors, errors in data </w:t>
      </w:r>
      <w:r w:rsidR="00012DEA" w:rsidRPr="009C1B08">
        <w:rPr>
          <w:sz w:val="32"/>
          <w:szCs w:val="32"/>
        </w:rPr>
        <w:t>structures or</w:t>
      </w:r>
      <w:r w:rsidRPr="009C1B08">
        <w:rPr>
          <w:sz w:val="32"/>
          <w:szCs w:val="32"/>
        </w:rPr>
        <w:t xml:space="preserve"> external database access, performance errors and initialization errors and termination errors</w:t>
      </w:r>
      <w:r>
        <w:rPr>
          <w:sz w:val="32"/>
          <w:szCs w:val="32"/>
        </w:rPr>
        <w:t>.</w:t>
      </w:r>
    </w:p>
    <w:p w14:paraId="67770CD5" w14:textId="76BF58D6" w:rsidR="009C1B08" w:rsidRPr="009C1B08" w:rsidRDefault="009C1B08" w:rsidP="009C1B08">
      <w:pPr>
        <w:pStyle w:val="Heading1"/>
        <w:rPr>
          <w:sz w:val="40"/>
          <w:szCs w:val="28"/>
        </w:rPr>
      </w:pPr>
      <w:r w:rsidRPr="009C1B08">
        <w:rPr>
          <w:sz w:val="40"/>
          <w:szCs w:val="28"/>
        </w:rPr>
        <w:t>Test Case</w:t>
      </w:r>
      <w:r w:rsidR="00012DEA">
        <w:rPr>
          <w:sz w:val="40"/>
          <w:szCs w:val="28"/>
        </w:rPr>
        <w:t>s-</w:t>
      </w:r>
      <w:r w:rsidRPr="009C1B08">
        <w:rPr>
          <w:sz w:val="40"/>
          <w:szCs w:val="28"/>
        </w:rPr>
        <w:t xml:space="preserve"> </w:t>
      </w:r>
    </w:p>
    <w:p w14:paraId="5D635B2C" w14:textId="25C00AD8" w:rsidR="009C1B08" w:rsidRDefault="009C1B08" w:rsidP="009C1B08">
      <w:pPr>
        <w:pStyle w:val="Heading2"/>
        <w:rPr>
          <w:sz w:val="36"/>
          <w:szCs w:val="32"/>
        </w:rPr>
      </w:pPr>
      <w:r w:rsidRPr="009C1B08">
        <w:rPr>
          <w:sz w:val="36"/>
          <w:szCs w:val="32"/>
        </w:rPr>
        <w:t>User</w:t>
      </w:r>
      <w:r w:rsidR="00012DEA">
        <w:rPr>
          <w:sz w:val="36"/>
          <w:szCs w:val="32"/>
        </w:rPr>
        <w:t>-</w:t>
      </w:r>
    </w:p>
    <w:tbl>
      <w:tblPr>
        <w:tblStyle w:val="TableGridLight"/>
        <w:tblW w:w="0" w:type="auto"/>
        <w:tblLook w:val="04A0" w:firstRow="1" w:lastRow="0" w:firstColumn="1" w:lastColumn="0" w:noHBand="0" w:noVBand="1"/>
      </w:tblPr>
      <w:tblGrid>
        <w:gridCol w:w="1610"/>
        <w:gridCol w:w="1581"/>
        <w:gridCol w:w="1791"/>
        <w:gridCol w:w="2075"/>
        <w:gridCol w:w="1573"/>
      </w:tblGrid>
      <w:tr w:rsidR="00012DEA" w14:paraId="5F8275E6" w14:textId="77777777" w:rsidTr="00012DEA">
        <w:tc>
          <w:tcPr>
            <w:tcW w:w="1726" w:type="dxa"/>
          </w:tcPr>
          <w:p w14:paraId="7F8B7E73" w14:textId="6AA678D1" w:rsidR="00012DEA" w:rsidRPr="00012DEA" w:rsidRDefault="00012DEA" w:rsidP="00012DEA">
            <w:pPr>
              <w:rPr>
                <w:sz w:val="32"/>
                <w:szCs w:val="32"/>
              </w:rPr>
            </w:pPr>
            <w:r w:rsidRPr="00012DEA">
              <w:rPr>
                <w:sz w:val="32"/>
                <w:szCs w:val="32"/>
              </w:rPr>
              <w:t>Module no</w:t>
            </w:r>
          </w:p>
        </w:tc>
        <w:tc>
          <w:tcPr>
            <w:tcW w:w="1726" w:type="dxa"/>
          </w:tcPr>
          <w:p w14:paraId="257EF159" w14:textId="660C6BF4" w:rsidR="00012DEA" w:rsidRPr="00012DEA" w:rsidRDefault="00012DEA" w:rsidP="00012DEA">
            <w:pPr>
              <w:rPr>
                <w:sz w:val="32"/>
                <w:szCs w:val="32"/>
              </w:rPr>
            </w:pPr>
            <w:r w:rsidRPr="00012DEA">
              <w:rPr>
                <w:sz w:val="32"/>
                <w:szCs w:val="32"/>
              </w:rPr>
              <w:t>Name</w:t>
            </w:r>
          </w:p>
        </w:tc>
        <w:tc>
          <w:tcPr>
            <w:tcW w:w="1726" w:type="dxa"/>
          </w:tcPr>
          <w:p w14:paraId="11FDA8A5" w14:textId="3E30A692" w:rsidR="00012DEA" w:rsidRPr="00012DEA" w:rsidRDefault="00012DEA" w:rsidP="00012DEA">
            <w:pPr>
              <w:rPr>
                <w:sz w:val="32"/>
                <w:szCs w:val="32"/>
              </w:rPr>
            </w:pPr>
            <w:r w:rsidRPr="00012DEA">
              <w:rPr>
                <w:sz w:val="32"/>
                <w:szCs w:val="32"/>
              </w:rPr>
              <w:t>Expected Behavior</w:t>
            </w:r>
          </w:p>
        </w:tc>
        <w:tc>
          <w:tcPr>
            <w:tcW w:w="1726" w:type="dxa"/>
          </w:tcPr>
          <w:p w14:paraId="4B3B7617" w14:textId="3428F3F1" w:rsidR="00012DEA" w:rsidRPr="00012DEA" w:rsidRDefault="00012DEA" w:rsidP="00012DEA">
            <w:pPr>
              <w:rPr>
                <w:sz w:val="32"/>
                <w:szCs w:val="32"/>
              </w:rPr>
            </w:pPr>
            <w:r w:rsidRPr="00012DEA">
              <w:rPr>
                <w:sz w:val="32"/>
                <w:szCs w:val="32"/>
              </w:rPr>
              <w:t>Experimental Behavior</w:t>
            </w:r>
          </w:p>
        </w:tc>
        <w:tc>
          <w:tcPr>
            <w:tcW w:w="1726" w:type="dxa"/>
          </w:tcPr>
          <w:p w14:paraId="432E3A61" w14:textId="627FCF65" w:rsidR="00012DEA" w:rsidRPr="00012DEA" w:rsidRDefault="00012DEA" w:rsidP="00012DEA">
            <w:pPr>
              <w:rPr>
                <w:sz w:val="32"/>
                <w:szCs w:val="32"/>
              </w:rPr>
            </w:pPr>
            <w:r w:rsidRPr="00012DEA">
              <w:rPr>
                <w:sz w:val="32"/>
                <w:szCs w:val="32"/>
              </w:rPr>
              <w:t>Status</w:t>
            </w:r>
          </w:p>
        </w:tc>
      </w:tr>
      <w:tr w:rsidR="00012DEA" w14:paraId="16F44025" w14:textId="77777777" w:rsidTr="00012DEA">
        <w:tc>
          <w:tcPr>
            <w:tcW w:w="1726" w:type="dxa"/>
          </w:tcPr>
          <w:p w14:paraId="61225CA5" w14:textId="5C4445B5" w:rsidR="00012DEA" w:rsidRPr="00012DEA" w:rsidRDefault="00012DEA" w:rsidP="00012DEA">
            <w:pPr>
              <w:rPr>
                <w:sz w:val="32"/>
                <w:szCs w:val="32"/>
              </w:rPr>
            </w:pPr>
            <w:r w:rsidRPr="00012DEA">
              <w:rPr>
                <w:sz w:val="32"/>
                <w:szCs w:val="32"/>
              </w:rPr>
              <w:t>1</w:t>
            </w:r>
          </w:p>
        </w:tc>
        <w:tc>
          <w:tcPr>
            <w:tcW w:w="1726" w:type="dxa"/>
          </w:tcPr>
          <w:p w14:paraId="7E490147" w14:textId="09BE5968" w:rsidR="00012DEA" w:rsidRPr="00012DEA" w:rsidRDefault="00012DEA" w:rsidP="00012DEA">
            <w:pPr>
              <w:rPr>
                <w:sz w:val="32"/>
                <w:szCs w:val="32"/>
              </w:rPr>
            </w:pPr>
            <w:r w:rsidRPr="00012DEA">
              <w:rPr>
                <w:sz w:val="32"/>
                <w:szCs w:val="32"/>
              </w:rPr>
              <w:t>Signup</w:t>
            </w:r>
          </w:p>
        </w:tc>
        <w:tc>
          <w:tcPr>
            <w:tcW w:w="1726" w:type="dxa"/>
          </w:tcPr>
          <w:p w14:paraId="51C2EABE" w14:textId="44D2B00F" w:rsidR="00012DEA" w:rsidRPr="00012DEA" w:rsidRDefault="00012DEA" w:rsidP="00012DEA">
            <w:pPr>
              <w:rPr>
                <w:sz w:val="32"/>
                <w:szCs w:val="32"/>
              </w:rPr>
            </w:pPr>
            <w:r w:rsidRPr="00012DEA">
              <w:rPr>
                <w:sz w:val="32"/>
                <w:szCs w:val="32"/>
              </w:rPr>
              <w:t>This for the new users to give their details</w:t>
            </w:r>
          </w:p>
        </w:tc>
        <w:tc>
          <w:tcPr>
            <w:tcW w:w="1726" w:type="dxa"/>
          </w:tcPr>
          <w:p w14:paraId="3DB44EDE" w14:textId="3B3A69BA" w:rsidR="00012DEA" w:rsidRPr="00012DEA" w:rsidRDefault="00012DEA" w:rsidP="00012DEA">
            <w:pPr>
              <w:rPr>
                <w:sz w:val="32"/>
                <w:szCs w:val="32"/>
              </w:rPr>
            </w:pPr>
            <w:r w:rsidRPr="00012DEA">
              <w:rPr>
                <w:sz w:val="32"/>
                <w:szCs w:val="32"/>
              </w:rPr>
              <w:t>New users can give inputs here, which are stored into database.</w:t>
            </w:r>
          </w:p>
        </w:tc>
        <w:tc>
          <w:tcPr>
            <w:tcW w:w="1726" w:type="dxa"/>
          </w:tcPr>
          <w:p w14:paraId="49427E4E" w14:textId="22821D51" w:rsidR="00012DEA" w:rsidRPr="00012DEA" w:rsidRDefault="00012DEA" w:rsidP="00012DEA">
            <w:pPr>
              <w:rPr>
                <w:sz w:val="32"/>
                <w:szCs w:val="32"/>
              </w:rPr>
            </w:pPr>
            <w:r w:rsidRPr="00012DEA">
              <w:rPr>
                <w:sz w:val="32"/>
                <w:szCs w:val="32"/>
              </w:rPr>
              <w:t>Passed</w:t>
            </w:r>
          </w:p>
        </w:tc>
      </w:tr>
      <w:tr w:rsidR="00012DEA" w14:paraId="0BF8F8FA" w14:textId="77777777" w:rsidTr="00012DEA">
        <w:tc>
          <w:tcPr>
            <w:tcW w:w="1726" w:type="dxa"/>
          </w:tcPr>
          <w:p w14:paraId="2AF1F084" w14:textId="74AB7DB8" w:rsidR="00012DEA" w:rsidRPr="00012DEA" w:rsidRDefault="00012DEA" w:rsidP="00012DEA">
            <w:pPr>
              <w:rPr>
                <w:sz w:val="32"/>
                <w:szCs w:val="32"/>
              </w:rPr>
            </w:pPr>
            <w:r w:rsidRPr="00012DEA">
              <w:rPr>
                <w:sz w:val="32"/>
                <w:szCs w:val="32"/>
              </w:rPr>
              <w:t>2</w:t>
            </w:r>
          </w:p>
        </w:tc>
        <w:tc>
          <w:tcPr>
            <w:tcW w:w="1726" w:type="dxa"/>
          </w:tcPr>
          <w:p w14:paraId="1EA4CA60" w14:textId="0DB8B064" w:rsidR="00012DEA" w:rsidRPr="00012DEA" w:rsidRDefault="00012DEA" w:rsidP="00012DEA">
            <w:pPr>
              <w:rPr>
                <w:sz w:val="32"/>
                <w:szCs w:val="32"/>
              </w:rPr>
            </w:pPr>
            <w:r w:rsidRPr="00012DEA">
              <w:rPr>
                <w:sz w:val="32"/>
                <w:szCs w:val="32"/>
              </w:rPr>
              <w:t>Login</w:t>
            </w:r>
          </w:p>
        </w:tc>
        <w:tc>
          <w:tcPr>
            <w:tcW w:w="1726" w:type="dxa"/>
          </w:tcPr>
          <w:p w14:paraId="32F49739" w14:textId="09D5A7CD" w:rsidR="00012DEA" w:rsidRPr="00012DEA" w:rsidRDefault="00012DEA" w:rsidP="00012DEA">
            <w:pPr>
              <w:rPr>
                <w:sz w:val="32"/>
                <w:szCs w:val="32"/>
              </w:rPr>
            </w:pPr>
            <w:r w:rsidRPr="00012DEA">
              <w:rPr>
                <w:sz w:val="32"/>
                <w:szCs w:val="32"/>
              </w:rPr>
              <w:t>This is verification page for users. Only a valid user can Login.</w:t>
            </w:r>
          </w:p>
        </w:tc>
        <w:tc>
          <w:tcPr>
            <w:tcW w:w="1726" w:type="dxa"/>
          </w:tcPr>
          <w:p w14:paraId="6C5A3115" w14:textId="7BF2F17C" w:rsidR="00012DEA" w:rsidRPr="00012DEA" w:rsidRDefault="00012DEA" w:rsidP="00012DEA">
            <w:pPr>
              <w:rPr>
                <w:sz w:val="32"/>
                <w:szCs w:val="32"/>
              </w:rPr>
            </w:pPr>
            <w:r w:rsidRPr="00012DEA">
              <w:rPr>
                <w:sz w:val="32"/>
                <w:szCs w:val="32"/>
              </w:rPr>
              <w:t>The inputs given by the users are checked from the database.</w:t>
            </w:r>
          </w:p>
        </w:tc>
        <w:tc>
          <w:tcPr>
            <w:tcW w:w="1726" w:type="dxa"/>
          </w:tcPr>
          <w:p w14:paraId="5B19E87D" w14:textId="7143E7BE" w:rsidR="00012DEA" w:rsidRPr="00012DEA" w:rsidRDefault="00012DEA" w:rsidP="00012DEA">
            <w:pPr>
              <w:rPr>
                <w:sz w:val="32"/>
                <w:szCs w:val="32"/>
              </w:rPr>
            </w:pPr>
            <w:r w:rsidRPr="00012DEA">
              <w:rPr>
                <w:sz w:val="32"/>
                <w:szCs w:val="32"/>
              </w:rPr>
              <w:t>Passed</w:t>
            </w:r>
          </w:p>
        </w:tc>
      </w:tr>
    </w:tbl>
    <w:p w14:paraId="20900C3E" w14:textId="51325C52" w:rsidR="00012DEA" w:rsidRDefault="00012DEA" w:rsidP="00012DEA"/>
    <w:p w14:paraId="140C9FAA" w14:textId="488AC829" w:rsidR="00012DEA" w:rsidRDefault="00012DEA" w:rsidP="00012DEA">
      <w:pPr>
        <w:pStyle w:val="Heading1"/>
      </w:pPr>
      <w:r>
        <w:lastRenderedPageBreak/>
        <w:t>Cross Browser Testing-</w:t>
      </w:r>
    </w:p>
    <w:p w14:paraId="0F2D968D" w14:textId="39FC9414" w:rsidR="00012DEA" w:rsidRDefault="00012DEA" w:rsidP="00012DEA">
      <w:pPr>
        <w:rPr>
          <w:sz w:val="32"/>
          <w:szCs w:val="32"/>
        </w:rPr>
      </w:pPr>
      <w:r>
        <w:rPr>
          <w:sz w:val="32"/>
          <w:szCs w:val="32"/>
        </w:rPr>
        <w:tab/>
        <w:t>Website was tested on multiple browsers such as Edge, Chrome, Firefox. The slight variation in display could be seen but the functionality of the project remains intact. No bugs or errors were found. The project passed the cross-browser tests as well.</w:t>
      </w:r>
    </w:p>
    <w:p w14:paraId="42B84623" w14:textId="34F9DC27" w:rsidR="00012DEA" w:rsidRDefault="00012DEA" w:rsidP="00012DEA">
      <w:pPr>
        <w:rPr>
          <w:sz w:val="32"/>
          <w:szCs w:val="32"/>
        </w:rPr>
      </w:pPr>
    </w:p>
    <w:p w14:paraId="707F85A7" w14:textId="67374E6D" w:rsidR="00282EC3" w:rsidRDefault="00282EC3" w:rsidP="00012DEA">
      <w:pPr>
        <w:rPr>
          <w:sz w:val="32"/>
          <w:szCs w:val="32"/>
        </w:rPr>
      </w:pPr>
    </w:p>
    <w:p w14:paraId="4FC8A80E" w14:textId="5FE3EF9C" w:rsidR="00282EC3" w:rsidRDefault="00282EC3" w:rsidP="00012DEA">
      <w:pPr>
        <w:rPr>
          <w:sz w:val="32"/>
          <w:szCs w:val="32"/>
        </w:rPr>
      </w:pPr>
    </w:p>
    <w:p w14:paraId="466C1B4C" w14:textId="3C601477" w:rsidR="00282EC3" w:rsidRDefault="00282EC3" w:rsidP="00012DEA">
      <w:pPr>
        <w:rPr>
          <w:sz w:val="32"/>
          <w:szCs w:val="32"/>
        </w:rPr>
      </w:pPr>
    </w:p>
    <w:p w14:paraId="4CFDFB9C" w14:textId="46AA7C78" w:rsidR="00282EC3" w:rsidRDefault="00282EC3" w:rsidP="00012DEA">
      <w:pPr>
        <w:rPr>
          <w:sz w:val="32"/>
          <w:szCs w:val="32"/>
        </w:rPr>
      </w:pPr>
    </w:p>
    <w:p w14:paraId="1575D78C" w14:textId="64DAC211" w:rsidR="00282EC3" w:rsidRDefault="00282EC3" w:rsidP="00012DEA">
      <w:pPr>
        <w:rPr>
          <w:sz w:val="32"/>
          <w:szCs w:val="32"/>
        </w:rPr>
      </w:pPr>
    </w:p>
    <w:p w14:paraId="3753E676" w14:textId="28BD0001" w:rsidR="00282EC3" w:rsidRDefault="00282EC3" w:rsidP="00012DEA">
      <w:pPr>
        <w:rPr>
          <w:sz w:val="32"/>
          <w:szCs w:val="32"/>
        </w:rPr>
      </w:pPr>
    </w:p>
    <w:p w14:paraId="75B5F69C" w14:textId="60C2AD1D" w:rsidR="00282EC3" w:rsidRDefault="00282EC3" w:rsidP="00012DEA">
      <w:pPr>
        <w:rPr>
          <w:sz w:val="32"/>
          <w:szCs w:val="32"/>
        </w:rPr>
      </w:pPr>
    </w:p>
    <w:p w14:paraId="277827D9" w14:textId="479D8267" w:rsidR="00282EC3" w:rsidRDefault="00282EC3" w:rsidP="00012DEA">
      <w:pPr>
        <w:rPr>
          <w:sz w:val="32"/>
          <w:szCs w:val="32"/>
        </w:rPr>
      </w:pPr>
    </w:p>
    <w:p w14:paraId="00A089B4" w14:textId="29CF8187" w:rsidR="00282EC3" w:rsidRDefault="00282EC3" w:rsidP="00012DEA">
      <w:pPr>
        <w:rPr>
          <w:sz w:val="32"/>
          <w:szCs w:val="32"/>
        </w:rPr>
      </w:pPr>
    </w:p>
    <w:p w14:paraId="18A8E84C" w14:textId="22E458D5" w:rsidR="00282EC3" w:rsidRDefault="00282EC3" w:rsidP="00012DEA">
      <w:pPr>
        <w:rPr>
          <w:sz w:val="32"/>
          <w:szCs w:val="32"/>
        </w:rPr>
      </w:pPr>
    </w:p>
    <w:p w14:paraId="2D309B77" w14:textId="3CC8E947" w:rsidR="00282EC3" w:rsidRDefault="00282EC3" w:rsidP="00012DEA">
      <w:pPr>
        <w:rPr>
          <w:sz w:val="32"/>
          <w:szCs w:val="32"/>
        </w:rPr>
      </w:pPr>
    </w:p>
    <w:p w14:paraId="02AA1E1A" w14:textId="53518A62" w:rsidR="00282EC3" w:rsidRDefault="00282EC3" w:rsidP="00012DEA">
      <w:pPr>
        <w:rPr>
          <w:sz w:val="32"/>
          <w:szCs w:val="32"/>
        </w:rPr>
      </w:pPr>
    </w:p>
    <w:p w14:paraId="7A36C19E" w14:textId="21AED073" w:rsidR="00282EC3" w:rsidRDefault="00282EC3" w:rsidP="00012DEA">
      <w:pPr>
        <w:rPr>
          <w:sz w:val="32"/>
          <w:szCs w:val="32"/>
        </w:rPr>
      </w:pPr>
    </w:p>
    <w:p w14:paraId="4A7F7D9B" w14:textId="18027522" w:rsidR="00282EC3" w:rsidRDefault="00282EC3" w:rsidP="00012DEA">
      <w:pPr>
        <w:rPr>
          <w:sz w:val="32"/>
          <w:szCs w:val="32"/>
        </w:rPr>
      </w:pPr>
    </w:p>
    <w:p w14:paraId="4D6BD7A5" w14:textId="6D1A4AC0" w:rsidR="00282EC3" w:rsidRDefault="00282EC3" w:rsidP="00282EC3">
      <w:pPr>
        <w:pStyle w:val="Title"/>
      </w:pPr>
      <w:r>
        <w:lastRenderedPageBreak/>
        <w:t>Deployment</w:t>
      </w:r>
    </w:p>
    <w:p w14:paraId="47460F4A" w14:textId="65C5593B" w:rsidR="00282EC3" w:rsidRDefault="00282EC3" w:rsidP="00282EC3">
      <w:pPr>
        <w:pStyle w:val="Title"/>
      </w:pPr>
    </w:p>
    <w:p w14:paraId="5EFD13FC" w14:textId="567F1E51" w:rsidR="00282EC3" w:rsidRPr="00282EC3" w:rsidRDefault="00282EC3" w:rsidP="00282EC3">
      <w:pPr>
        <w:pStyle w:val="ListParagraph"/>
        <w:numPr>
          <w:ilvl w:val="0"/>
          <w:numId w:val="40"/>
        </w:numPr>
        <w:spacing w:line="360" w:lineRule="auto"/>
        <w:rPr>
          <w:sz w:val="32"/>
          <w:szCs w:val="32"/>
        </w:rPr>
      </w:pPr>
      <w:r w:rsidRPr="00282EC3">
        <w:rPr>
          <w:sz w:val="32"/>
          <w:szCs w:val="32"/>
        </w:rPr>
        <w:t>In Deployment we need to first buy a domain.</w:t>
      </w:r>
    </w:p>
    <w:p w14:paraId="65BAF2D9" w14:textId="7CA87E29" w:rsidR="00282EC3" w:rsidRPr="00282EC3" w:rsidRDefault="00282EC3" w:rsidP="00282EC3">
      <w:pPr>
        <w:pStyle w:val="ListParagraph"/>
        <w:numPr>
          <w:ilvl w:val="0"/>
          <w:numId w:val="40"/>
        </w:numPr>
        <w:spacing w:line="360" w:lineRule="auto"/>
        <w:rPr>
          <w:sz w:val="32"/>
          <w:szCs w:val="32"/>
        </w:rPr>
      </w:pPr>
      <w:r w:rsidRPr="00282EC3">
        <w:rPr>
          <w:sz w:val="32"/>
          <w:szCs w:val="32"/>
        </w:rPr>
        <w:t>A domain should have a unique website identification title which starts with a www and ends with .com, .in, .net, .org.</w:t>
      </w:r>
    </w:p>
    <w:p w14:paraId="4DAA86F8" w14:textId="79EC631F" w:rsidR="00282EC3" w:rsidRPr="00282EC3" w:rsidRDefault="00282EC3" w:rsidP="00282EC3">
      <w:pPr>
        <w:pStyle w:val="ListParagraph"/>
        <w:numPr>
          <w:ilvl w:val="0"/>
          <w:numId w:val="40"/>
        </w:numPr>
        <w:spacing w:line="360" w:lineRule="auto"/>
        <w:rPr>
          <w:sz w:val="32"/>
          <w:szCs w:val="32"/>
        </w:rPr>
      </w:pPr>
      <w:r w:rsidRPr="00282EC3">
        <w:rPr>
          <w:sz w:val="32"/>
          <w:szCs w:val="32"/>
        </w:rPr>
        <w:t>Once a name is confirmed a domain is bought and then we upload all the php, html, JavaScript files under a www folder.</w:t>
      </w:r>
    </w:p>
    <w:p w14:paraId="7CA391E5" w14:textId="2F94A4A6" w:rsidR="00282EC3" w:rsidRPr="00282EC3" w:rsidRDefault="00282EC3" w:rsidP="00282EC3">
      <w:pPr>
        <w:pStyle w:val="ListParagraph"/>
        <w:numPr>
          <w:ilvl w:val="0"/>
          <w:numId w:val="40"/>
        </w:numPr>
        <w:spacing w:line="360" w:lineRule="auto"/>
        <w:rPr>
          <w:sz w:val="32"/>
          <w:szCs w:val="32"/>
        </w:rPr>
      </w:pPr>
      <w:r w:rsidRPr="00282EC3">
        <w:rPr>
          <w:sz w:val="32"/>
          <w:szCs w:val="32"/>
        </w:rPr>
        <w:t>We will upload all the Database into the database portion.</w:t>
      </w:r>
    </w:p>
    <w:p w14:paraId="3F92B5E2" w14:textId="124D59D0" w:rsidR="00282EC3" w:rsidRPr="00282EC3" w:rsidRDefault="00282EC3" w:rsidP="00282EC3">
      <w:pPr>
        <w:pStyle w:val="ListParagraph"/>
        <w:numPr>
          <w:ilvl w:val="0"/>
          <w:numId w:val="40"/>
        </w:numPr>
        <w:spacing w:line="360" w:lineRule="auto"/>
        <w:rPr>
          <w:sz w:val="32"/>
          <w:szCs w:val="32"/>
        </w:rPr>
      </w:pPr>
      <w:r w:rsidRPr="00282EC3">
        <w:rPr>
          <w:sz w:val="32"/>
          <w:szCs w:val="32"/>
        </w:rPr>
        <w:t>We will make the status of the website active.</w:t>
      </w:r>
    </w:p>
    <w:p w14:paraId="3C7B2D25" w14:textId="02D8D966" w:rsidR="00282EC3" w:rsidRPr="00282EC3" w:rsidRDefault="00282EC3" w:rsidP="00282EC3">
      <w:pPr>
        <w:pStyle w:val="ListParagraph"/>
        <w:numPr>
          <w:ilvl w:val="0"/>
          <w:numId w:val="40"/>
        </w:numPr>
        <w:spacing w:line="360" w:lineRule="auto"/>
        <w:rPr>
          <w:sz w:val="32"/>
          <w:szCs w:val="32"/>
        </w:rPr>
      </w:pPr>
      <w:r w:rsidRPr="00282EC3">
        <w:rPr>
          <w:sz w:val="32"/>
          <w:szCs w:val="32"/>
        </w:rPr>
        <w:t>A final stage of the project is development once all the variable is set in place the website will be active all around the world for anyone to access.</w:t>
      </w:r>
    </w:p>
    <w:p w14:paraId="60BFE963" w14:textId="72CD764D" w:rsidR="00282EC3" w:rsidRPr="00282EC3" w:rsidRDefault="00282EC3" w:rsidP="00282EC3">
      <w:pPr>
        <w:pStyle w:val="ListParagraph"/>
        <w:numPr>
          <w:ilvl w:val="0"/>
          <w:numId w:val="40"/>
        </w:numPr>
        <w:spacing w:line="360" w:lineRule="auto"/>
        <w:rPr>
          <w:sz w:val="32"/>
          <w:szCs w:val="32"/>
        </w:rPr>
      </w:pPr>
      <w:r w:rsidRPr="00282EC3">
        <w:rPr>
          <w:sz w:val="32"/>
          <w:szCs w:val="32"/>
        </w:rPr>
        <w:t xml:space="preserve">A standard domain costs around 1500 </w:t>
      </w:r>
      <w:proofErr w:type="spellStart"/>
      <w:r w:rsidRPr="00282EC3">
        <w:rPr>
          <w:sz w:val="32"/>
          <w:szCs w:val="32"/>
        </w:rPr>
        <w:t>rs</w:t>
      </w:r>
      <w:proofErr w:type="spellEnd"/>
      <w:r w:rsidRPr="00282EC3">
        <w:rPr>
          <w:sz w:val="32"/>
          <w:szCs w:val="32"/>
        </w:rPr>
        <w:t xml:space="preserve"> to 2000 </w:t>
      </w:r>
      <w:proofErr w:type="spellStart"/>
      <w:r w:rsidRPr="00282EC3">
        <w:rPr>
          <w:sz w:val="32"/>
          <w:szCs w:val="32"/>
        </w:rPr>
        <w:t>rs</w:t>
      </w:r>
      <w:proofErr w:type="spellEnd"/>
      <w:r w:rsidRPr="00282EC3">
        <w:rPr>
          <w:sz w:val="32"/>
          <w:szCs w:val="32"/>
        </w:rPr>
        <w:t xml:space="preserve"> a year to host for a controlled capacity of user activity.</w:t>
      </w:r>
    </w:p>
    <w:p w14:paraId="4F406195" w14:textId="5418C970" w:rsidR="00282EC3" w:rsidRPr="00282EC3" w:rsidRDefault="00282EC3" w:rsidP="00282EC3">
      <w:pPr>
        <w:pStyle w:val="ListParagraph"/>
        <w:numPr>
          <w:ilvl w:val="0"/>
          <w:numId w:val="40"/>
        </w:numPr>
        <w:spacing w:line="360" w:lineRule="auto"/>
        <w:rPr>
          <w:sz w:val="32"/>
          <w:szCs w:val="32"/>
        </w:rPr>
      </w:pPr>
      <w:r w:rsidRPr="00282EC3">
        <w:rPr>
          <w:sz w:val="32"/>
          <w:szCs w:val="32"/>
        </w:rPr>
        <w:t>In deployment all the local connection should be routed into net connection ports.</w:t>
      </w:r>
    </w:p>
    <w:p w14:paraId="55F4AE0C" w14:textId="26C5E378" w:rsidR="00282EC3" w:rsidRDefault="00282EC3" w:rsidP="00282EC3">
      <w:pPr>
        <w:spacing w:line="360" w:lineRule="auto"/>
        <w:rPr>
          <w:sz w:val="32"/>
          <w:szCs w:val="32"/>
        </w:rPr>
      </w:pPr>
    </w:p>
    <w:p w14:paraId="1CAA7E04" w14:textId="53B13219" w:rsidR="00282EC3" w:rsidRDefault="00282EC3" w:rsidP="00282EC3">
      <w:pPr>
        <w:spacing w:line="360" w:lineRule="auto"/>
        <w:rPr>
          <w:sz w:val="32"/>
          <w:szCs w:val="32"/>
        </w:rPr>
      </w:pPr>
    </w:p>
    <w:p w14:paraId="4FDBD055" w14:textId="6E2CAF9A" w:rsidR="00282EC3" w:rsidRDefault="00282EC3" w:rsidP="00282EC3">
      <w:pPr>
        <w:pStyle w:val="Title"/>
      </w:pPr>
      <w:r>
        <w:t xml:space="preserve">User Manual </w:t>
      </w:r>
    </w:p>
    <w:p w14:paraId="673A5D0B" w14:textId="0D3B9DEF" w:rsidR="00282EC3" w:rsidRDefault="00282EC3" w:rsidP="00282EC3">
      <w:pPr>
        <w:pStyle w:val="Title"/>
      </w:pPr>
    </w:p>
    <w:p w14:paraId="49AFB092" w14:textId="1DD9E298" w:rsidR="00282EC3" w:rsidRDefault="00282EC3" w:rsidP="00282EC3">
      <w:pPr>
        <w:spacing w:line="360" w:lineRule="auto"/>
        <w:rPr>
          <w:sz w:val="32"/>
          <w:szCs w:val="32"/>
        </w:rPr>
      </w:pPr>
      <w:r>
        <w:rPr>
          <w:noProof/>
          <w:sz w:val="32"/>
          <w:szCs w:val="32"/>
        </w:rPr>
        <w:drawing>
          <wp:anchor distT="0" distB="0" distL="114300" distR="114300" simplePos="0" relativeHeight="251672576" behindDoc="0" locked="0" layoutInCell="1" allowOverlap="1" wp14:anchorId="706BAB96" wp14:editId="18C697C1">
            <wp:simplePos x="0" y="0"/>
            <wp:positionH relativeFrom="margin">
              <wp:posOffset>-431165</wp:posOffset>
            </wp:positionH>
            <wp:positionV relativeFrom="paragraph">
              <wp:posOffset>508635</wp:posOffset>
            </wp:positionV>
            <wp:extent cx="6364605" cy="358457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64605" cy="3584575"/>
                    </a:xfrm>
                    <a:prstGeom prst="rect">
                      <a:avLst/>
                    </a:prstGeom>
                    <a:noFill/>
                  </pic:spPr>
                </pic:pic>
              </a:graphicData>
            </a:graphic>
          </wp:anchor>
        </w:drawing>
      </w:r>
    </w:p>
    <w:p w14:paraId="4AD6A268" w14:textId="6B91468B" w:rsidR="00282EC3" w:rsidRPr="00282EC3" w:rsidRDefault="00282EC3" w:rsidP="00282EC3">
      <w:pPr>
        <w:rPr>
          <w:sz w:val="32"/>
          <w:szCs w:val="32"/>
        </w:rPr>
      </w:pPr>
    </w:p>
    <w:p w14:paraId="3F4C29AC" w14:textId="45434E5B" w:rsidR="00282EC3" w:rsidRPr="00282EC3" w:rsidRDefault="00282EC3" w:rsidP="00282EC3">
      <w:pPr>
        <w:pStyle w:val="ListParagraph"/>
        <w:numPr>
          <w:ilvl w:val="3"/>
          <w:numId w:val="42"/>
        </w:numPr>
        <w:tabs>
          <w:tab w:val="left" w:pos="2124"/>
        </w:tabs>
        <w:rPr>
          <w:sz w:val="32"/>
          <w:szCs w:val="32"/>
        </w:rPr>
      </w:pPr>
      <w:r w:rsidRPr="00282EC3">
        <w:rPr>
          <w:sz w:val="32"/>
          <w:szCs w:val="32"/>
        </w:rPr>
        <w:t>This the index page or the main page of the website.</w:t>
      </w:r>
    </w:p>
    <w:p w14:paraId="432D1F77" w14:textId="139B9B98" w:rsidR="00282EC3" w:rsidRPr="00282EC3" w:rsidRDefault="00282EC3" w:rsidP="00282EC3">
      <w:pPr>
        <w:pStyle w:val="ListParagraph"/>
        <w:numPr>
          <w:ilvl w:val="0"/>
          <w:numId w:val="42"/>
        </w:numPr>
        <w:tabs>
          <w:tab w:val="left" w:pos="2124"/>
        </w:tabs>
        <w:rPr>
          <w:sz w:val="32"/>
          <w:szCs w:val="32"/>
        </w:rPr>
      </w:pPr>
      <w:r w:rsidRPr="00282EC3">
        <w:rPr>
          <w:sz w:val="32"/>
          <w:szCs w:val="32"/>
        </w:rPr>
        <w:t>To see available games, click on the arrow icon to check the available games without logging in.</w:t>
      </w:r>
    </w:p>
    <w:p w14:paraId="1A3551D1" w14:textId="35975058" w:rsidR="00282EC3" w:rsidRPr="00282EC3" w:rsidRDefault="00282EC3" w:rsidP="00282EC3">
      <w:pPr>
        <w:pStyle w:val="ListParagraph"/>
        <w:numPr>
          <w:ilvl w:val="0"/>
          <w:numId w:val="42"/>
        </w:numPr>
        <w:tabs>
          <w:tab w:val="left" w:pos="2124"/>
        </w:tabs>
        <w:rPr>
          <w:sz w:val="32"/>
          <w:szCs w:val="32"/>
        </w:rPr>
      </w:pPr>
      <w:r w:rsidRPr="00282EC3">
        <w:rPr>
          <w:sz w:val="32"/>
          <w:szCs w:val="32"/>
        </w:rPr>
        <w:t xml:space="preserve">Or </w:t>
      </w:r>
    </w:p>
    <w:p w14:paraId="08F2080E" w14:textId="24EA5455" w:rsidR="00282EC3" w:rsidRPr="00282EC3" w:rsidRDefault="00282EC3" w:rsidP="00282EC3">
      <w:pPr>
        <w:pStyle w:val="ListParagraph"/>
        <w:numPr>
          <w:ilvl w:val="0"/>
          <w:numId w:val="42"/>
        </w:numPr>
        <w:tabs>
          <w:tab w:val="left" w:pos="2124"/>
        </w:tabs>
        <w:rPr>
          <w:sz w:val="32"/>
          <w:szCs w:val="32"/>
        </w:rPr>
      </w:pPr>
      <w:r w:rsidRPr="00282EC3">
        <w:rPr>
          <w:sz w:val="32"/>
          <w:szCs w:val="32"/>
        </w:rPr>
        <w:t xml:space="preserve">Click on the </w:t>
      </w:r>
      <w:proofErr w:type="spellStart"/>
      <w:r w:rsidRPr="00282EC3">
        <w:rPr>
          <w:sz w:val="32"/>
          <w:szCs w:val="32"/>
        </w:rPr>
        <w:t>SignUp</w:t>
      </w:r>
      <w:proofErr w:type="spellEnd"/>
      <w:r w:rsidRPr="00282EC3">
        <w:rPr>
          <w:sz w:val="32"/>
          <w:szCs w:val="32"/>
        </w:rPr>
        <w:t xml:space="preserve"> section the register if you’re a new user.</w:t>
      </w:r>
    </w:p>
    <w:p w14:paraId="38A4CACF" w14:textId="7BAE88DE" w:rsidR="00282EC3" w:rsidRPr="00282EC3" w:rsidRDefault="00282EC3" w:rsidP="00282EC3">
      <w:pPr>
        <w:rPr>
          <w:sz w:val="32"/>
          <w:szCs w:val="32"/>
        </w:rPr>
      </w:pPr>
      <w:r>
        <w:rPr>
          <w:noProof/>
          <w:sz w:val="32"/>
          <w:szCs w:val="32"/>
        </w:rPr>
        <w:lastRenderedPageBreak/>
        <w:drawing>
          <wp:anchor distT="0" distB="0" distL="114300" distR="114300" simplePos="0" relativeHeight="251673600" behindDoc="0" locked="0" layoutInCell="1" allowOverlap="1" wp14:anchorId="66032D4C" wp14:editId="3C5B68BD">
            <wp:simplePos x="0" y="0"/>
            <wp:positionH relativeFrom="column">
              <wp:posOffset>-533400</wp:posOffset>
            </wp:positionH>
            <wp:positionV relativeFrom="paragraph">
              <wp:posOffset>400050</wp:posOffset>
            </wp:positionV>
            <wp:extent cx="6591300" cy="450342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91300" cy="4503420"/>
                    </a:xfrm>
                    <a:prstGeom prst="rect">
                      <a:avLst/>
                    </a:prstGeom>
                    <a:noFill/>
                  </pic:spPr>
                </pic:pic>
              </a:graphicData>
            </a:graphic>
            <wp14:sizeRelH relativeFrom="margin">
              <wp14:pctWidth>0</wp14:pctWidth>
            </wp14:sizeRelH>
            <wp14:sizeRelV relativeFrom="margin">
              <wp14:pctHeight>0</wp14:pctHeight>
            </wp14:sizeRelV>
          </wp:anchor>
        </w:drawing>
      </w:r>
    </w:p>
    <w:p w14:paraId="51C01ACB" w14:textId="58597A1D" w:rsidR="00282EC3" w:rsidRPr="00282EC3" w:rsidRDefault="00282EC3" w:rsidP="00282EC3">
      <w:pPr>
        <w:rPr>
          <w:sz w:val="32"/>
          <w:szCs w:val="32"/>
        </w:rPr>
      </w:pPr>
    </w:p>
    <w:p w14:paraId="4EC98B0B" w14:textId="0BEDF697" w:rsidR="00282EC3" w:rsidRDefault="00282EC3" w:rsidP="00282EC3">
      <w:pPr>
        <w:rPr>
          <w:sz w:val="32"/>
          <w:szCs w:val="32"/>
        </w:rPr>
      </w:pPr>
    </w:p>
    <w:p w14:paraId="4319C1C4" w14:textId="6328CB05" w:rsidR="00282EC3" w:rsidRPr="00282EC3" w:rsidRDefault="00282EC3" w:rsidP="00282EC3">
      <w:pPr>
        <w:pStyle w:val="ListParagraph"/>
        <w:numPr>
          <w:ilvl w:val="0"/>
          <w:numId w:val="42"/>
        </w:numPr>
        <w:rPr>
          <w:sz w:val="32"/>
          <w:szCs w:val="32"/>
        </w:rPr>
      </w:pPr>
      <w:r w:rsidRPr="00282EC3">
        <w:rPr>
          <w:sz w:val="32"/>
          <w:szCs w:val="32"/>
        </w:rPr>
        <w:t>Enter your Username which can be anything From Characters to Integer or a combination of both.</w:t>
      </w:r>
    </w:p>
    <w:p w14:paraId="756A5170" w14:textId="5DD703D1" w:rsidR="00282EC3" w:rsidRPr="00282EC3" w:rsidRDefault="00282EC3" w:rsidP="00282EC3">
      <w:pPr>
        <w:pStyle w:val="ListParagraph"/>
        <w:numPr>
          <w:ilvl w:val="0"/>
          <w:numId w:val="42"/>
        </w:numPr>
        <w:rPr>
          <w:sz w:val="32"/>
          <w:szCs w:val="32"/>
        </w:rPr>
      </w:pPr>
      <w:r w:rsidRPr="00282EC3">
        <w:rPr>
          <w:sz w:val="32"/>
          <w:szCs w:val="32"/>
        </w:rPr>
        <w:t xml:space="preserve">After Clicking the </w:t>
      </w:r>
      <w:proofErr w:type="spellStart"/>
      <w:r w:rsidRPr="00282EC3">
        <w:rPr>
          <w:sz w:val="32"/>
          <w:szCs w:val="32"/>
        </w:rPr>
        <w:t>SignUp</w:t>
      </w:r>
      <w:proofErr w:type="spellEnd"/>
      <w:r w:rsidRPr="00282EC3">
        <w:rPr>
          <w:sz w:val="32"/>
          <w:szCs w:val="32"/>
        </w:rPr>
        <w:t xml:space="preserve"> button after clicking all the fields you will be taken back to the Login page.</w:t>
      </w:r>
    </w:p>
    <w:p w14:paraId="1CBA47CA" w14:textId="047597A9" w:rsidR="00282EC3" w:rsidRPr="00282EC3" w:rsidRDefault="00282EC3" w:rsidP="00282EC3">
      <w:pPr>
        <w:pStyle w:val="ListParagraph"/>
        <w:numPr>
          <w:ilvl w:val="0"/>
          <w:numId w:val="42"/>
        </w:numPr>
        <w:rPr>
          <w:sz w:val="32"/>
          <w:szCs w:val="32"/>
        </w:rPr>
      </w:pPr>
      <w:r w:rsidRPr="00282EC3">
        <w:rPr>
          <w:sz w:val="32"/>
          <w:szCs w:val="32"/>
        </w:rPr>
        <w:t>Enter your authentication credentials correctly and continue to Home page.</w:t>
      </w:r>
    </w:p>
    <w:p w14:paraId="2E47EBFD" w14:textId="37773EE1" w:rsidR="00282EC3" w:rsidRPr="00282EC3" w:rsidRDefault="00282EC3" w:rsidP="00282EC3">
      <w:pPr>
        <w:ind w:left="360"/>
        <w:rPr>
          <w:sz w:val="32"/>
          <w:szCs w:val="32"/>
        </w:rPr>
      </w:pPr>
      <w:r w:rsidRPr="00282EC3">
        <w:lastRenderedPageBreak/>
        <w:drawing>
          <wp:inline distT="0" distB="0" distL="0" distR="0" wp14:anchorId="2111DABF" wp14:editId="374B9B87">
            <wp:extent cx="5486400" cy="3086100"/>
            <wp:effectExtent l="19050" t="0" r="19050" b="895350"/>
            <wp:docPr id="15" name="Content Placeholder 5">
              <a:extLst xmlns:a="http://schemas.openxmlformats.org/drawingml/2006/main">
                <a:ext uri="{FF2B5EF4-FFF2-40B4-BE49-F238E27FC236}">
                  <a16:creationId xmlns:a16="http://schemas.microsoft.com/office/drawing/2014/main" id="{519B78CA-E0BF-4AC2-A696-1BE38E604B1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519B78CA-E0BF-4AC2-A696-1BE38E604B1A}"/>
                        </a:ext>
                      </a:extLst>
                    </pic:cNvPr>
                    <pic:cNvPicPr>
                      <a:picLocks noGrp="1" noChangeAspect="1"/>
                    </pic:cNvPicPr>
                  </pic:nvPicPr>
                  <pic:blipFill>
                    <a:blip r:embed="rId18"/>
                    <a:stretch>
                      <a:fillRect/>
                    </a:stretch>
                  </pic:blipFill>
                  <pic:spPr>
                    <a:xfrm>
                      <a:off x="0" y="0"/>
                      <a:ext cx="5486400" cy="30861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4B41840" w14:textId="40282A42" w:rsidR="00282EC3" w:rsidRPr="00282EC3" w:rsidRDefault="00282EC3" w:rsidP="00282EC3">
      <w:pPr>
        <w:pStyle w:val="ListParagraph"/>
        <w:numPr>
          <w:ilvl w:val="0"/>
          <w:numId w:val="42"/>
        </w:numPr>
        <w:rPr>
          <w:sz w:val="32"/>
          <w:szCs w:val="32"/>
        </w:rPr>
      </w:pPr>
      <w:r w:rsidRPr="00282EC3">
        <w:rPr>
          <w:sz w:val="32"/>
          <w:szCs w:val="32"/>
        </w:rPr>
        <w:t>The home page you will see different games available for you to play.</w:t>
      </w:r>
    </w:p>
    <w:p w14:paraId="5FEA01D6" w14:textId="60BA8B71" w:rsidR="00282EC3" w:rsidRPr="00282EC3" w:rsidRDefault="00282EC3" w:rsidP="00282EC3">
      <w:pPr>
        <w:pStyle w:val="ListParagraph"/>
        <w:numPr>
          <w:ilvl w:val="0"/>
          <w:numId w:val="42"/>
        </w:numPr>
        <w:rPr>
          <w:sz w:val="32"/>
          <w:szCs w:val="32"/>
        </w:rPr>
      </w:pPr>
      <w:r w:rsidRPr="00282EC3">
        <w:rPr>
          <w:sz w:val="32"/>
          <w:szCs w:val="32"/>
        </w:rPr>
        <w:t>The quiz games require for you to click on the check boxes to enter your answers.</w:t>
      </w:r>
    </w:p>
    <w:p w14:paraId="6F84547A" w14:textId="19860D81" w:rsidR="00282EC3" w:rsidRPr="00282EC3" w:rsidRDefault="00282EC3" w:rsidP="00282EC3">
      <w:pPr>
        <w:pStyle w:val="ListParagraph"/>
        <w:numPr>
          <w:ilvl w:val="0"/>
          <w:numId w:val="42"/>
        </w:numPr>
        <w:rPr>
          <w:sz w:val="32"/>
          <w:szCs w:val="32"/>
        </w:rPr>
      </w:pPr>
      <w:r w:rsidRPr="00282EC3">
        <w:rPr>
          <w:sz w:val="32"/>
          <w:szCs w:val="32"/>
        </w:rPr>
        <w:t xml:space="preserve">The graphical games use the “Up arrow, Down </w:t>
      </w:r>
      <w:proofErr w:type="gramStart"/>
      <w:r w:rsidRPr="00282EC3">
        <w:rPr>
          <w:sz w:val="32"/>
          <w:szCs w:val="32"/>
        </w:rPr>
        <w:t>Arrow ,Left</w:t>
      </w:r>
      <w:proofErr w:type="gramEnd"/>
      <w:r w:rsidRPr="00282EC3">
        <w:rPr>
          <w:sz w:val="32"/>
          <w:szCs w:val="32"/>
        </w:rPr>
        <w:t xml:space="preserve"> arrow, Right arrow key “ to move around or interact with the game.</w:t>
      </w:r>
    </w:p>
    <w:p w14:paraId="46C0CF6D" w14:textId="33C6CDE4" w:rsidR="00282EC3" w:rsidRPr="00282EC3" w:rsidRDefault="00282EC3" w:rsidP="00282EC3">
      <w:pPr>
        <w:pStyle w:val="ListParagraph"/>
        <w:numPr>
          <w:ilvl w:val="0"/>
          <w:numId w:val="42"/>
        </w:numPr>
        <w:rPr>
          <w:sz w:val="32"/>
          <w:szCs w:val="32"/>
        </w:rPr>
      </w:pPr>
      <w:r w:rsidRPr="00282EC3">
        <w:rPr>
          <w:sz w:val="32"/>
          <w:szCs w:val="32"/>
        </w:rPr>
        <w:t>Click the Logout Buttons to Logout of your account.</w:t>
      </w:r>
    </w:p>
    <w:p w14:paraId="6CD575F2" w14:textId="02E55074" w:rsidR="00282EC3" w:rsidRPr="00282EC3" w:rsidRDefault="00282EC3" w:rsidP="00282EC3">
      <w:pPr>
        <w:pStyle w:val="ListParagraph"/>
        <w:numPr>
          <w:ilvl w:val="0"/>
          <w:numId w:val="42"/>
        </w:numPr>
        <w:rPr>
          <w:sz w:val="32"/>
          <w:szCs w:val="32"/>
        </w:rPr>
      </w:pPr>
      <w:r w:rsidRPr="00282EC3">
        <w:rPr>
          <w:sz w:val="32"/>
          <w:szCs w:val="32"/>
        </w:rPr>
        <w:t>Click the Back button to visit the previous page you visited.</w:t>
      </w:r>
    </w:p>
    <w:p w14:paraId="324C1D86" w14:textId="7FBF188B" w:rsidR="00282EC3" w:rsidRPr="00282EC3" w:rsidRDefault="00282EC3" w:rsidP="00282EC3">
      <w:pPr>
        <w:pStyle w:val="ListParagraph"/>
        <w:numPr>
          <w:ilvl w:val="0"/>
          <w:numId w:val="42"/>
        </w:numPr>
        <w:rPr>
          <w:sz w:val="32"/>
          <w:szCs w:val="32"/>
        </w:rPr>
      </w:pPr>
      <w:r w:rsidRPr="00282EC3">
        <w:rPr>
          <w:sz w:val="32"/>
          <w:szCs w:val="32"/>
        </w:rPr>
        <w:t>Click the name of your game title or your Username heading to return to the Home page of your account.</w:t>
      </w:r>
    </w:p>
    <w:p w14:paraId="611D7ADD" w14:textId="77777777" w:rsidR="00282EC3" w:rsidRPr="00282EC3" w:rsidRDefault="00282EC3" w:rsidP="00282EC3">
      <w:pPr>
        <w:rPr>
          <w:sz w:val="32"/>
          <w:szCs w:val="32"/>
        </w:rPr>
      </w:pPr>
    </w:p>
    <w:p w14:paraId="745E9B72" w14:textId="3902D333" w:rsidR="00282EC3" w:rsidRPr="00282EC3" w:rsidRDefault="007150F4" w:rsidP="00282EC3">
      <w:pPr>
        <w:rPr>
          <w:sz w:val="32"/>
          <w:szCs w:val="32"/>
        </w:rPr>
      </w:pPr>
      <w:r>
        <w:rPr>
          <w:noProof/>
          <w:sz w:val="32"/>
          <w:szCs w:val="32"/>
        </w:rPr>
        <w:lastRenderedPageBreak/>
        <w:drawing>
          <wp:inline distT="0" distB="0" distL="0" distR="0" wp14:anchorId="3C6D2897" wp14:editId="273CCF4F">
            <wp:extent cx="5486400" cy="30854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85465"/>
                    </a:xfrm>
                    <a:prstGeom prst="rect">
                      <a:avLst/>
                    </a:prstGeom>
                    <a:noFill/>
                  </pic:spPr>
                </pic:pic>
              </a:graphicData>
            </a:graphic>
          </wp:inline>
        </w:drawing>
      </w:r>
    </w:p>
    <w:p w14:paraId="44603BC1" w14:textId="3AE13135" w:rsidR="00282EC3" w:rsidRPr="00282EC3" w:rsidRDefault="00282EC3" w:rsidP="00282EC3">
      <w:pPr>
        <w:rPr>
          <w:sz w:val="32"/>
          <w:szCs w:val="32"/>
        </w:rPr>
      </w:pPr>
    </w:p>
    <w:p w14:paraId="6C298CC7" w14:textId="40D580F7" w:rsidR="00282EC3" w:rsidRPr="00282EC3" w:rsidRDefault="00282EC3" w:rsidP="00282EC3">
      <w:pPr>
        <w:rPr>
          <w:sz w:val="32"/>
          <w:szCs w:val="32"/>
        </w:rPr>
      </w:pPr>
    </w:p>
    <w:p w14:paraId="5E263A4D" w14:textId="214756A8" w:rsidR="00282EC3" w:rsidRPr="00282EC3" w:rsidRDefault="00282EC3" w:rsidP="00282EC3">
      <w:pPr>
        <w:rPr>
          <w:sz w:val="32"/>
          <w:szCs w:val="32"/>
        </w:rPr>
      </w:pPr>
    </w:p>
    <w:p w14:paraId="7EE28376" w14:textId="3A24ED60" w:rsidR="007150F4" w:rsidRDefault="007150F4" w:rsidP="00282EC3">
      <w:pPr>
        <w:rPr>
          <w:sz w:val="32"/>
          <w:szCs w:val="32"/>
        </w:rPr>
      </w:pPr>
      <w:r>
        <w:rPr>
          <w:noProof/>
          <w:sz w:val="32"/>
          <w:szCs w:val="32"/>
        </w:rPr>
        <w:drawing>
          <wp:inline distT="0" distB="0" distL="0" distR="0" wp14:anchorId="41924F2F" wp14:editId="5A9EDF29">
            <wp:extent cx="6096635" cy="3429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p>
    <w:p w14:paraId="35B34CF3" w14:textId="615803C2" w:rsidR="007150F4" w:rsidRDefault="007150F4">
      <w:pPr>
        <w:rPr>
          <w:sz w:val="32"/>
          <w:szCs w:val="32"/>
        </w:rPr>
      </w:pPr>
      <w:r>
        <w:rPr>
          <w:noProof/>
          <w:sz w:val="32"/>
          <w:szCs w:val="32"/>
        </w:rPr>
        <w:lastRenderedPageBreak/>
        <w:drawing>
          <wp:inline distT="0" distB="0" distL="0" distR="0" wp14:anchorId="5CCCE1BB" wp14:editId="3C6A9EB9">
            <wp:extent cx="6096635" cy="3429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bookmarkStart w:id="5" w:name="_GoBack"/>
      <w:r>
        <w:rPr>
          <w:noProof/>
          <w:sz w:val="32"/>
          <w:szCs w:val="32"/>
        </w:rPr>
        <w:drawing>
          <wp:inline distT="0" distB="0" distL="0" distR="0" wp14:anchorId="152DE85E" wp14:editId="72355D53">
            <wp:extent cx="6096635" cy="3429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635" cy="3429000"/>
                    </a:xfrm>
                    <a:prstGeom prst="rect">
                      <a:avLst/>
                    </a:prstGeom>
                    <a:noFill/>
                  </pic:spPr>
                </pic:pic>
              </a:graphicData>
            </a:graphic>
          </wp:inline>
        </w:drawing>
      </w:r>
      <w:bookmarkEnd w:id="5"/>
      <w:r>
        <w:rPr>
          <w:sz w:val="32"/>
          <w:szCs w:val="32"/>
        </w:rPr>
        <w:br w:type="page"/>
      </w:r>
    </w:p>
    <w:p w14:paraId="08016FA6" w14:textId="77777777" w:rsidR="00282EC3" w:rsidRPr="00282EC3" w:rsidRDefault="00282EC3" w:rsidP="00282EC3">
      <w:pPr>
        <w:rPr>
          <w:sz w:val="32"/>
          <w:szCs w:val="32"/>
        </w:rPr>
      </w:pPr>
    </w:p>
    <w:sectPr w:rsidR="00282EC3" w:rsidRPr="00282EC3" w:rsidSect="005C6193">
      <w:footerReference w:type="default" r:id="rId22"/>
      <w:pgSz w:w="12240" w:h="15840"/>
      <w:pgMar w:top="1728" w:right="1800" w:bottom="1440" w:left="180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8D36BA" w14:textId="77777777" w:rsidR="00965BC6" w:rsidRDefault="00965BC6" w:rsidP="00C6554A">
      <w:pPr>
        <w:spacing w:before="0" w:after="0" w:line="240" w:lineRule="auto"/>
      </w:pPr>
      <w:r>
        <w:separator/>
      </w:r>
    </w:p>
  </w:endnote>
  <w:endnote w:type="continuationSeparator" w:id="0">
    <w:p w14:paraId="2973EDCA" w14:textId="77777777" w:rsidR="00965BC6" w:rsidRDefault="00965BC6"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B1FFF" w14:textId="77777777" w:rsidR="0036182C" w:rsidRDefault="0036182C">
    <w:pPr>
      <w:pStyle w:val="Footer"/>
    </w:pPr>
    <w:r>
      <w:t xml:space="preserve">Page </w:t>
    </w: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D74BF3" w14:textId="77777777" w:rsidR="00965BC6" w:rsidRDefault="00965BC6" w:rsidP="00C6554A">
      <w:pPr>
        <w:spacing w:before="0" w:after="0" w:line="240" w:lineRule="auto"/>
      </w:pPr>
      <w:r>
        <w:separator/>
      </w:r>
    </w:p>
  </w:footnote>
  <w:footnote w:type="continuationSeparator" w:id="0">
    <w:p w14:paraId="2A8E6428" w14:textId="77777777" w:rsidR="00965BC6" w:rsidRDefault="00965BC6"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2061"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C444B63"/>
    <w:multiLevelType w:val="hybridMultilevel"/>
    <w:tmpl w:val="C0E826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13FB2F8D"/>
    <w:multiLevelType w:val="hybridMultilevel"/>
    <w:tmpl w:val="CEC0487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50D44AE"/>
    <w:multiLevelType w:val="hybridMultilevel"/>
    <w:tmpl w:val="918E815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06152E1"/>
    <w:multiLevelType w:val="hybridMultilevel"/>
    <w:tmpl w:val="6FB4AC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3176394"/>
    <w:multiLevelType w:val="hybridMultilevel"/>
    <w:tmpl w:val="0350807A"/>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A175EB2"/>
    <w:multiLevelType w:val="hybridMultilevel"/>
    <w:tmpl w:val="0E0E7E3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C6B265C"/>
    <w:multiLevelType w:val="hybridMultilevel"/>
    <w:tmpl w:val="A5BA7E54"/>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CD03F7C"/>
    <w:multiLevelType w:val="hybridMultilevel"/>
    <w:tmpl w:val="5010CB9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ED36D98"/>
    <w:multiLevelType w:val="hybridMultilevel"/>
    <w:tmpl w:val="3940A8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18969BD"/>
    <w:multiLevelType w:val="hybridMultilevel"/>
    <w:tmpl w:val="81507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2FE5A00"/>
    <w:multiLevelType w:val="hybridMultilevel"/>
    <w:tmpl w:val="1512BD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7D90775"/>
    <w:multiLevelType w:val="hybridMultilevel"/>
    <w:tmpl w:val="938AA034"/>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5" w15:restartNumberingAfterBreak="0">
    <w:nsid w:val="4B861CB3"/>
    <w:multiLevelType w:val="hybridMultilevel"/>
    <w:tmpl w:val="700A95E6"/>
    <w:lvl w:ilvl="0" w:tplc="1BB0B91A">
      <w:start w:val="5"/>
      <w:numFmt w:val="decimal"/>
      <w:lvlText w:val="%1)"/>
      <w:lvlJc w:val="left"/>
      <w:pPr>
        <w:ind w:left="144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55D21EB4"/>
    <w:multiLevelType w:val="hybridMultilevel"/>
    <w:tmpl w:val="282A59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CB30B24"/>
    <w:multiLevelType w:val="hybridMultilevel"/>
    <w:tmpl w:val="22AA29E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D90304F"/>
    <w:multiLevelType w:val="hybridMultilevel"/>
    <w:tmpl w:val="025832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DEB4BC5"/>
    <w:multiLevelType w:val="hybridMultilevel"/>
    <w:tmpl w:val="29C4CC9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F0475FC"/>
    <w:multiLevelType w:val="hybridMultilevel"/>
    <w:tmpl w:val="35EC100E"/>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25E7BFF"/>
    <w:multiLevelType w:val="hybridMultilevel"/>
    <w:tmpl w:val="7CF8C150"/>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3807FF4"/>
    <w:multiLevelType w:val="hybridMultilevel"/>
    <w:tmpl w:val="EEE6A22A"/>
    <w:lvl w:ilvl="0" w:tplc="40090005">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3" w15:restartNumberingAfterBreak="0">
    <w:nsid w:val="63A447BA"/>
    <w:multiLevelType w:val="hybridMultilevel"/>
    <w:tmpl w:val="B912903C"/>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6C815A21"/>
    <w:multiLevelType w:val="hybridMultilevel"/>
    <w:tmpl w:val="CA2A3354"/>
    <w:lvl w:ilvl="0" w:tplc="1BB0B91A">
      <w:start w:val="5"/>
      <w:numFmt w:val="decimal"/>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5" w15:restartNumberingAfterBreak="0">
    <w:nsid w:val="706C3EB2"/>
    <w:multiLevelType w:val="hybridMultilevel"/>
    <w:tmpl w:val="EF5078E2"/>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70F64EEB"/>
    <w:multiLevelType w:val="hybridMultilevel"/>
    <w:tmpl w:val="9DAC76BC"/>
    <w:lvl w:ilvl="0" w:tplc="1BB0B91A">
      <w:start w:val="5"/>
      <w:numFmt w:val="decimal"/>
      <w:lvlText w:val="%1)"/>
      <w:lvlJc w:val="left"/>
      <w:pPr>
        <w:ind w:left="216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7" w15:restartNumberingAfterBreak="0">
    <w:nsid w:val="71E82A13"/>
    <w:multiLevelType w:val="hybridMultilevel"/>
    <w:tmpl w:val="CFC0AE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75427D3"/>
    <w:multiLevelType w:val="hybridMultilevel"/>
    <w:tmpl w:val="BD3C3BB8"/>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ABC5432"/>
    <w:multiLevelType w:val="hybridMultilevel"/>
    <w:tmpl w:val="B8AEA02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23"/>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7"/>
  </w:num>
  <w:num w:numId="17">
    <w:abstractNumId w:val="38"/>
  </w:num>
  <w:num w:numId="18">
    <w:abstractNumId w:val="26"/>
  </w:num>
  <w:num w:numId="19">
    <w:abstractNumId w:val="15"/>
  </w:num>
  <w:num w:numId="20">
    <w:abstractNumId w:val="21"/>
  </w:num>
  <w:num w:numId="21">
    <w:abstractNumId w:val="28"/>
  </w:num>
  <w:num w:numId="22">
    <w:abstractNumId w:val="37"/>
  </w:num>
  <w:num w:numId="23">
    <w:abstractNumId w:val="19"/>
  </w:num>
  <w:num w:numId="24">
    <w:abstractNumId w:val="27"/>
  </w:num>
  <w:num w:numId="25">
    <w:abstractNumId w:val="18"/>
  </w:num>
  <w:num w:numId="26">
    <w:abstractNumId w:val="14"/>
  </w:num>
  <w:num w:numId="27">
    <w:abstractNumId w:val="13"/>
  </w:num>
  <w:num w:numId="28">
    <w:abstractNumId w:val="31"/>
  </w:num>
  <w:num w:numId="29">
    <w:abstractNumId w:val="24"/>
  </w:num>
  <w:num w:numId="30">
    <w:abstractNumId w:val="32"/>
  </w:num>
  <w:num w:numId="31">
    <w:abstractNumId w:val="35"/>
  </w:num>
  <w:num w:numId="32">
    <w:abstractNumId w:val="16"/>
  </w:num>
  <w:num w:numId="33">
    <w:abstractNumId w:val="33"/>
  </w:num>
  <w:num w:numId="34">
    <w:abstractNumId w:val="29"/>
  </w:num>
  <w:num w:numId="35">
    <w:abstractNumId w:val="39"/>
  </w:num>
  <w:num w:numId="36">
    <w:abstractNumId w:val="30"/>
  </w:num>
  <w:num w:numId="37">
    <w:abstractNumId w:val="34"/>
  </w:num>
  <w:num w:numId="38">
    <w:abstractNumId w:val="36"/>
  </w:num>
  <w:num w:numId="39">
    <w:abstractNumId w:val="25"/>
  </w:num>
  <w:num w:numId="40">
    <w:abstractNumId w:val="20"/>
  </w:num>
  <w:num w:numId="41">
    <w:abstractNumId w:val="22"/>
  </w:num>
  <w:num w:numId="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A05"/>
    <w:rsid w:val="00004D18"/>
    <w:rsid w:val="00012DEA"/>
    <w:rsid w:val="001F2CDF"/>
    <w:rsid w:val="002554CD"/>
    <w:rsid w:val="00282EC3"/>
    <w:rsid w:val="00293B83"/>
    <w:rsid w:val="002B4294"/>
    <w:rsid w:val="002F53C7"/>
    <w:rsid w:val="00324FD9"/>
    <w:rsid w:val="00333D0D"/>
    <w:rsid w:val="00352DE9"/>
    <w:rsid w:val="003533D7"/>
    <w:rsid w:val="0036182C"/>
    <w:rsid w:val="003A5A05"/>
    <w:rsid w:val="004160F2"/>
    <w:rsid w:val="0041671C"/>
    <w:rsid w:val="004410C0"/>
    <w:rsid w:val="0045684B"/>
    <w:rsid w:val="004C049F"/>
    <w:rsid w:val="005000E2"/>
    <w:rsid w:val="00517F6F"/>
    <w:rsid w:val="00586A59"/>
    <w:rsid w:val="005C6193"/>
    <w:rsid w:val="00607C24"/>
    <w:rsid w:val="006A3CE7"/>
    <w:rsid w:val="007150F4"/>
    <w:rsid w:val="00720527"/>
    <w:rsid w:val="007B642F"/>
    <w:rsid w:val="007D0E65"/>
    <w:rsid w:val="00803575"/>
    <w:rsid w:val="00872579"/>
    <w:rsid w:val="008B2E93"/>
    <w:rsid w:val="00922055"/>
    <w:rsid w:val="00965BC6"/>
    <w:rsid w:val="009C1B08"/>
    <w:rsid w:val="00B21643"/>
    <w:rsid w:val="00BC32F2"/>
    <w:rsid w:val="00BD4D3A"/>
    <w:rsid w:val="00BE2086"/>
    <w:rsid w:val="00C5010B"/>
    <w:rsid w:val="00C51677"/>
    <w:rsid w:val="00C6554A"/>
    <w:rsid w:val="00C81C88"/>
    <w:rsid w:val="00CE4F30"/>
    <w:rsid w:val="00D1002C"/>
    <w:rsid w:val="00D44DD9"/>
    <w:rsid w:val="00E0460C"/>
    <w:rsid w:val="00E356CE"/>
    <w:rsid w:val="00EB74FF"/>
    <w:rsid w:val="00ED7C44"/>
    <w:rsid w:val="00F00587"/>
    <w:rsid w:val="00F21D37"/>
    <w:rsid w:val="00FD24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261A5"/>
  <w15:chartTrackingRefBased/>
  <w15:docId w15:val="{08496040-B80E-4D91-83B0-C7ED3FFF6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semiHidden/>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customStyle="1" w:styleId="178D30FAFA594CC5B8ECF8B5A599B1CF">
    <w:name w:val="178D30FAFA594CC5B8ECF8B5A599B1CF"/>
    <w:rsid w:val="003A5A05"/>
    <w:pPr>
      <w:spacing w:before="0" w:after="160" w:line="259" w:lineRule="auto"/>
    </w:pPr>
    <w:rPr>
      <w:rFonts w:eastAsiaTheme="minorEastAsia"/>
      <w:color w:val="auto"/>
      <w:lang w:val="en-IN" w:eastAsia="en-IN"/>
    </w:rPr>
  </w:style>
  <w:style w:type="paragraph" w:styleId="ListParagraph">
    <w:name w:val="List Paragraph"/>
    <w:basedOn w:val="Normal"/>
    <w:uiPriority w:val="34"/>
    <w:unhideWhenUsed/>
    <w:qFormat/>
    <w:rsid w:val="003A5A05"/>
    <w:pPr>
      <w:ind w:left="720"/>
      <w:contextualSpacing/>
    </w:pPr>
  </w:style>
  <w:style w:type="table" w:styleId="TableGrid">
    <w:name w:val="Table Grid"/>
    <w:basedOn w:val="TableNormal"/>
    <w:uiPriority w:val="39"/>
    <w:rsid w:val="00012DEA"/>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012DE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ddmentiusmaximus\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95CDD6-CBA3-4914-8C4C-FC371D1DE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photo</Template>
  <TotalTime>872</TotalTime>
  <Pages>30</Pages>
  <Words>1841</Words>
  <Characters>10499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Oddmentiusmaximus</dc:creator>
  <cp:keywords/>
  <dc:description/>
  <cp:lastModifiedBy>Sawan Pimpalkhare</cp:lastModifiedBy>
  <cp:revision>11</cp:revision>
  <dcterms:created xsi:type="dcterms:W3CDTF">2019-11-29T09:07:00Z</dcterms:created>
  <dcterms:modified xsi:type="dcterms:W3CDTF">2019-11-30T06:20:00Z</dcterms:modified>
</cp:coreProperties>
</file>